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571"/>
        <w:tblW w:w="11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7B4C71" w14:paraId="29BDEBBF" w14:textId="77777777" w:rsidTr="007B4C71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  <w:vAlign w:val="bottom"/>
          </w:tcPr>
          <w:p w14:paraId="13DA6302" w14:textId="18772470" w:rsidR="007B4C71" w:rsidRDefault="007B4C71" w:rsidP="007B4C71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73F7D" wp14:editId="7354D4DD">
                  <wp:extent cx="208280" cy="21717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</w:t>
            </w:r>
            <w:r w:rsidRPr="00CE61E3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Pr="00CE61E3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3C14F927" w14:textId="77777777" w:rsidR="007B4C71" w:rsidRPr="00CD175D" w:rsidRDefault="007B4C71" w:rsidP="007B4C71">
            <w:pPr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0BA71434" w14:textId="77777777" w:rsidR="007B4C71" w:rsidRPr="00E44868" w:rsidRDefault="007B4C71" w:rsidP="007B4C71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EC9DC" w14:textId="77777777" w:rsidR="007B4C71" w:rsidRDefault="007B4C71" w:rsidP="007B4C71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B4CC1D084F214F4883138FEC5B26E233"/>
              </w:placeholder>
              <w:showingPlcHdr/>
            </w:sdtPr>
            <w:sdtContent>
              <w:p w14:paraId="6952D4E3" w14:textId="77777777" w:rsidR="007B4C71" w:rsidRPr="00E074E7" w:rsidRDefault="007B4C71" w:rsidP="007B4C71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7B4C71" w14:paraId="1E5452D2" w14:textId="77777777" w:rsidTr="007B4C71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7609CBB6" w14:textId="77777777" w:rsidR="007B4C71" w:rsidRPr="00E70637" w:rsidRDefault="007B4C71" w:rsidP="007B4C71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70D8F056" w14:textId="77777777" w:rsidR="007B4C71" w:rsidRPr="00276FBE" w:rsidRDefault="007B4C71" w:rsidP="007B4C7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8910BF" w14:textId="77777777" w:rsidR="007B4C71" w:rsidRDefault="007B4C71" w:rsidP="007B4C71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7B4C71" w14:paraId="09B7CBCE" w14:textId="77777777" w:rsidTr="007B4C71">
        <w:trPr>
          <w:trHeight w:hRule="exact" w:val="678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3F9F731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8CCF6B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FE13AF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1C48" w14:textId="77777777" w:rsidR="007B4C71" w:rsidRPr="0001027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F8D16E10ED764F26AA276BAFCBE9A78B"/>
                </w:placeholder>
                <w:showingPlcHdr/>
              </w:sdtPr>
              <w:sdtContent>
                <w:r w:rsidRPr="00010274">
                  <w:rPr>
                    <w:rFonts w:cstheme="minorHAnsi"/>
                    <w:sz w:val="24"/>
                    <w:szCs w:val="24"/>
                  </w:rPr>
                  <w:t>&lt;Content Select=”$.CustomerName”/&gt;</w:t>
                </w:r>
              </w:sdtContent>
            </w:sdt>
          </w:p>
        </w:tc>
      </w:tr>
      <w:tr w:rsidR="007B4C71" w14:paraId="0F808F36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B12428C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8FF536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BBEF84D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487A16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4346757361A5423B846C5A5907D8062C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7B4C71" w14:paraId="5A53B360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202CFC6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0E9D1DE" w14:textId="77777777" w:rsidR="007B4C71" w:rsidRPr="00F1250B" w:rsidRDefault="007B4C71" w:rsidP="007B4C7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52523EA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FA1EB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7551D9B274F74753AA2EAAAB11FCBCE1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Select=”$.PatientFullName”/&gt;</w:t>
                </w:r>
              </w:sdtContent>
            </w:sdt>
          </w:p>
        </w:tc>
      </w:tr>
      <w:tr w:rsidR="007B4C71" w14:paraId="0C305B0A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8153F38" w14:textId="77777777" w:rsidR="007B4C71" w:rsidRPr="00C74D9A" w:rsidRDefault="007B4C71" w:rsidP="007B4C7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2271CE9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18D011D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70BA02" w14:textId="77777777" w:rsidR="007B4C71" w:rsidRPr="00F16138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9FE7757388AB416ABB174762A33E1461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9CBDF7" w14:textId="77777777" w:rsidR="007B4C71" w:rsidRPr="00F16138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09C0520BABDD4BC19AA7454D0ADFF05A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</w:p>
        </w:tc>
      </w:tr>
      <w:tr w:rsidR="007B4C71" w14:paraId="0241E988" w14:textId="77777777" w:rsidTr="007B4C71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214BDA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667AD08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265E6A5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4E2081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7FED3EFB22B94BBFA76482F177AE96BD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7B4C71" w14:paraId="77DF0E95" w14:textId="77777777" w:rsidTr="007B4C71">
        <w:trPr>
          <w:trHeight w:hRule="exact" w:val="833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5A8B2C4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3DED110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</w:t>
            </w:r>
            <w:proofErr w:type="gramStart"/>
            <w:r w:rsidRPr="0099758C">
              <w:rPr>
                <w:rFonts w:cs="Arial"/>
                <w:sz w:val="18"/>
                <w:szCs w:val="18"/>
              </w:rPr>
              <w:t>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proofErr w:type="gramEnd"/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60724B6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18220C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46F8F97864AC4A4C809C955EF686636D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7B4C71" w14:paraId="03EF267B" w14:textId="77777777" w:rsidTr="007B4C71">
        <w:trPr>
          <w:trHeight w:hRule="exact" w:val="419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3F5D5E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EDC712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CFAFB44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6581C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5F53B8E29EE246B6B4F3F5FDB9AADBF5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7B4C71" w14:paraId="2CAB667F" w14:textId="77777777" w:rsidTr="007B4C71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8A3FD5A" w14:textId="77777777" w:rsidR="007B4C71" w:rsidRPr="0099758C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63B0FCF" w14:textId="77777777" w:rsidR="007B4C71" w:rsidRPr="00F1250B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72DA2ED2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431817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8FE87B5E03742659879E5CB489E64E9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FFF01E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2991ACB4705C4FF1A7E80C16281435B8"/>
                </w:placeholder>
                <w:showingPlcHdr/>
              </w:sdtPr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7B4C71" w14:paraId="55D2EC31" w14:textId="77777777" w:rsidTr="007B4C71">
        <w:trPr>
          <w:trHeight w:hRule="exact" w:val="688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4687E76F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6C66A3C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4E662A0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2845D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D08BBCF08EB042FDA0DA45CE8183F2B4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7CE7BB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D1FCD48B70214E258B9A7559E724CE8D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7B4C71" w14:paraId="5927A695" w14:textId="77777777" w:rsidTr="007B4C71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7BBE5ED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E706B93" w14:textId="77777777" w:rsidR="007B4C71" w:rsidRPr="00C74D9A" w:rsidRDefault="007B4C71" w:rsidP="007B4C7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59DB9BE6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F8BAEB" w14:textId="77777777" w:rsidR="007B4C71" w:rsidRPr="00864354" w:rsidRDefault="007B4C71" w:rsidP="007B4C7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36BB99E8AE044D3C9BD5E41E4DBD4ABB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3" w:name="_Hlk75047565"/>
                <w:r w:rsidRPr="00864354">
                  <w:rPr>
                    <w:rFonts w:cstheme="minorHAnsi"/>
                    <w:sz w:val="24"/>
                    <w:szCs w:val="24"/>
                  </w:rPr>
                  <w:t>ColorAndFeatures</w:t>
                </w:r>
                <w:bookmarkEnd w:id="3"/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7B4C71" w14:paraId="18612364" w14:textId="77777777" w:rsidTr="007B4C71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12E7A78" w14:textId="77777777" w:rsidR="007B4C71" w:rsidRPr="00CF181F" w:rsidRDefault="007B4C71" w:rsidP="007B4C71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F1D2D5A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1B4C8" w14:textId="77777777" w:rsidR="007B4C71" w:rsidRPr="00B257E9" w:rsidRDefault="007B4C71" w:rsidP="007B4C71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B494E4A810ED42BCACA8620DAAF6C1D0"/>
                </w:placeholder>
                <w:showingPlcHdr/>
              </w:sdtPr>
              <w:sdtContent>
                <w:r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7B4C71" w14:paraId="01C85E4B" w14:textId="77777777" w:rsidTr="007B4C71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619778C9" w14:textId="77777777" w:rsidR="007B4C71" w:rsidRPr="00E22D1B" w:rsidRDefault="007B4C71" w:rsidP="007B4C71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0B019F79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4FA060" w14:textId="77777777" w:rsidR="007B4C71" w:rsidRPr="00B257E9" w:rsidRDefault="007B4C71" w:rsidP="007B4C71">
            <w:pPr>
              <w:rPr>
                <w:sz w:val="20"/>
                <w:szCs w:val="20"/>
              </w:rPr>
            </w:pPr>
            <w:r>
              <w:object w:dxaOrig="11578" w:dyaOrig="4666" w14:anchorId="34BB60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48.6pt;height:134pt" o:ole="">
                  <v:imagedata r:id="rId5" o:title=""/>
                </v:shape>
                <o:OLEObject Type="Embed" ProgID="CorelDraw.Graphic.22" ShapeID="_x0000_i1030" DrawAspect="Content" ObjectID="_1685660652" r:id="rId6"/>
              </w:object>
            </w:r>
          </w:p>
        </w:tc>
      </w:tr>
      <w:tr w:rsidR="007B4C71" w14:paraId="5B3CA417" w14:textId="77777777" w:rsidTr="007B4C71">
        <w:trPr>
          <w:trHeight w:hRule="exact" w:val="604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7ED6076F" w14:textId="77777777" w:rsidR="007B4C71" w:rsidRPr="00B257E9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73E82343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2B9DAE83" w14:textId="77777777" w:rsidR="007B4C71" w:rsidRPr="00864354" w:rsidRDefault="007B4C71" w:rsidP="007B4C71">
            <w:pPr>
              <w:rPr>
                <w:sz w:val="24"/>
                <w:szCs w:val="24"/>
                <w:lang w:val="en-US"/>
              </w:rPr>
            </w:pPr>
          </w:p>
        </w:tc>
      </w:tr>
      <w:tr w:rsidR="007B4C71" w:rsidRPr="007B4C71" w14:paraId="16827A7F" w14:textId="77777777" w:rsidTr="007B4C71">
        <w:trPr>
          <w:trHeight w:hRule="exact" w:val="2426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406FF1A7" w14:textId="77777777" w:rsidR="007B4C71" w:rsidRPr="00B257E9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219671B5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4DEA9" w14:textId="77777777" w:rsidR="007B4C71" w:rsidRPr="005146E1" w:rsidRDefault="007B4C71" w:rsidP="007B4C71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212EABD3" w14:textId="77777777" w:rsidR="007B4C71" w:rsidRPr="006D0CB6" w:rsidRDefault="007B4C71" w:rsidP="007B4C71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669E218FC6304E1C98882E663E6FAAFD"/>
                </w:placeholder>
                <w:showingPlcHdr/>
              </w:sdtPr>
              <w:sdtContent>
                <w:r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7B4C71" w14:paraId="5E5CF6E8" w14:textId="77777777" w:rsidTr="007B4C71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6A2207F" w14:textId="77777777" w:rsidR="007B4C71" w:rsidRPr="00451274" w:rsidRDefault="007B4C71" w:rsidP="007B4C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4C5711E" w14:textId="77777777" w:rsidR="007B4C71" w:rsidRPr="00331D95" w:rsidRDefault="007B4C71" w:rsidP="007B4C7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5916298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01AC4" w14:textId="77777777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1E8F97DD" w14:textId="77777777" w:rsidR="007B4C71" w:rsidRPr="00B124B7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44608D7FB7B24B1FA2BDF2B783D01C7A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C1B7C7" w14:textId="77777777" w:rsidR="007B4C71" w:rsidRDefault="007B4C71" w:rsidP="007B4C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B4137F" w14:textId="77777777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</w:tr>
      <w:tr w:rsidR="007B4C71" w14:paraId="0B545BB9" w14:textId="77777777" w:rsidTr="007B4C71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F79013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0307A24" w14:textId="77777777" w:rsidR="007B4C71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ECA84C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54ADFE" w14:textId="77777777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DA3D219" w14:textId="77777777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BFE758" w14:textId="523B623A" w:rsidR="007B4C71" w:rsidRDefault="007B4C71" w:rsidP="007B4C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7D1AE1C6" w14:textId="0F0573C8" w:rsidR="007B4C71" w:rsidRPr="006053B6" w:rsidRDefault="007B4C71" w:rsidP="007B4C71">
            <w:pPr>
              <w:rPr>
                <w:sz w:val="20"/>
                <w:szCs w:val="20"/>
                <w:lang w:val="en-US"/>
              </w:rPr>
            </w:pPr>
          </w:p>
        </w:tc>
      </w:tr>
      <w:tr w:rsidR="007B4C71" w14:paraId="4F51793A" w14:textId="77777777" w:rsidTr="007B4C71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E4F862C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BDB2825" w14:textId="77777777" w:rsidR="007B4C71" w:rsidRPr="00331D95" w:rsidRDefault="007B4C71" w:rsidP="007B4C7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19FC4F7" w14:textId="77777777" w:rsidR="007B4C71" w:rsidRPr="00C74D9A" w:rsidRDefault="007B4C71" w:rsidP="007B4C71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543A68" w14:textId="5F3773E1" w:rsidR="007B4C71" w:rsidRPr="00B257E9" w:rsidRDefault="007B4C71" w:rsidP="007B4C71">
            <w:pPr>
              <w:rPr>
                <w:sz w:val="20"/>
                <w:szCs w:val="20"/>
              </w:rPr>
            </w:pPr>
            <w:r w:rsidRPr="00755F5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03A490EC" wp14:editId="2A96CA7F">
                      <wp:simplePos x="0" y="0"/>
                      <wp:positionH relativeFrom="column">
                        <wp:posOffset>2024380</wp:posOffset>
                      </wp:positionH>
                      <wp:positionV relativeFrom="paragraph">
                        <wp:posOffset>-3810</wp:posOffset>
                      </wp:positionV>
                      <wp:extent cx="2462530" cy="1231265"/>
                      <wp:effectExtent l="0" t="0" r="13970" b="2603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2530" cy="1231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92A4F" w14:textId="77777777" w:rsidR="007B4C71" w:rsidRPr="00E636CB" w:rsidRDefault="007B4C71" w:rsidP="007B4C71">
                                  <w:pPr>
                                    <w:pStyle w:val="a7"/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IrisUPC" w:hAnsi="IrisUPC" w:cs="IrisUPC"/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GERMADENT</w:t>
                                  </w:r>
                                  <w:r w:rsidRPr="00E636CB">
                                    <w:rPr>
                                      <w:rFonts w:ascii="IrisUPC" w:hAnsi="IrisUPC" w:cs="IrisUPC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.LAB</w:t>
                                  </w:r>
                                </w:p>
                                <w:p w14:paraId="4488DA1D" w14:textId="77777777" w:rsidR="007B4C71" w:rsidRPr="004070B4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Заказчик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id w:val="333032579"/>
                                      <w:placeholder>
                                        <w:docPart w:val="B6ED2DF1937C4ACDBB7AC108D39E60E5"/>
                                      </w:placeholder>
                                      <w:showingPlcHdr/>
                                    </w:sdtPr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.CustomerName”/&gt;</w:t>
                                      </w:r>
                                    </w:sdtContent>
                                  </w:sdt>
                                </w:p>
                                <w:p w14:paraId="512453F7" w14:textId="77777777" w:rsidR="007B4C71" w:rsidRPr="00556E2B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№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наряда</w:t>
                                  </w:r>
                                  <w:r w:rsidRPr="001D086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899054650"/>
                                      <w:placeholder>
                                        <w:docPart w:val="133639F66F8F484EAB772638AAEB7F2B"/>
                                      </w:placeholder>
                                      <w:showingPlcHdr/>
                                    </w:sdtPr>
                                    <w:sdtContent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.DocNumber”/&gt;</w:t>
                                      </w:r>
                                    </w:sdtContent>
                                  </w:sdt>
                                </w:p>
                                <w:p w14:paraId="79B604DE" w14:textId="77777777" w:rsidR="007B4C71" w:rsidRPr="00556E2B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Пациент</w:t>
                                  </w:r>
                                  <w:r w:rsidRPr="00556E2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925649122"/>
                                      <w:placeholder>
                                        <w:docPart w:val="FCC9A75ED3944C2B88DC3AA8E0421E92"/>
                                      </w:placeholder>
                                      <w:showingPlcHdr/>
                                    </w:sdtPr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.PatientFullName”/&gt;</w:t>
                                      </w:r>
                                    </w:sdtContent>
                                  </w:sdt>
                                </w:p>
                                <w:p w14:paraId="56E5A631" w14:textId="318F9122" w:rsidR="007B4C71" w:rsidRPr="004070B4" w:rsidRDefault="007B4C71" w:rsidP="007B4C7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Цвет</w:t>
                                  </w:r>
                                  <w:r w:rsidRPr="004070B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427194783"/>
                                      <w:placeholder>
                                        <w:docPart w:val="330DF47EDA1C482BBD0B912C28153310"/>
                                      </w:placeholder>
                                      <w:showingPlcHdr/>
                                    </w:sdtPr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</w:t>
                                      </w:r>
                                      <w:r w:rsidRPr="007B4C71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B4C71">
                                        <w:rPr>
                                          <w:rFonts w:cstheme="minorHAnsi"/>
                                          <w:u w:val="single"/>
                                        </w:rPr>
                                        <w:t>ColorAndFeatures</w:t>
                                      </w:r>
                                      <w:proofErr w:type="spell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”/&gt;</w:t>
                                      </w:r>
                                    </w:sdtContent>
                                  </w:sdt>
                                </w:p>
                                <w:p w14:paraId="43259538" w14:textId="0AC53C42" w:rsidR="007B4C71" w:rsidRPr="004070B4" w:rsidRDefault="007B4C71" w:rsidP="007B4C71">
                                  <w:pPr>
                                    <w:pStyle w:val="a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490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59.4pt;margin-top:-.3pt;width:193.9pt;height:96.9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" strokeweight=".5pt">
                      <v:stroke dashstyle="dash"/>
                      <v:textbox>
                        <w:txbxContent>
                          <w:p w14:paraId="13692A4F" w14:textId="77777777" w:rsidR="007B4C71" w:rsidRPr="00E636CB" w:rsidRDefault="007B4C71" w:rsidP="007B4C71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IrisUPC" w:hAnsi="IrisUPC" w:cs="IrisUPC"/>
                                <w:b/>
                                <w:sz w:val="32"/>
                                <w:szCs w:val="32"/>
                                <w:lang w:val="en-US"/>
                              </w:rPr>
                              <w:t>GERMADENT</w:t>
                            </w:r>
                            <w:r w:rsidRPr="00E636CB">
                              <w:rPr>
                                <w:rFonts w:ascii="IrisUPC" w:hAnsi="IrisUPC" w:cs="IrisUPC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.LAB</w:t>
                            </w:r>
                          </w:p>
                          <w:p w14:paraId="4488DA1D" w14:textId="77777777" w:rsidR="007B4C71" w:rsidRPr="004070B4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333032579"/>
                                <w:placeholder>
                                  <w:docPart w:val="B6ED2DF1937C4ACDBB7AC108D39E60E5"/>
                                </w:placeholder>
                                <w:showingPlcHdr/>
                              </w:sdtPr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.CustomerName”/&gt;</w:t>
                                </w:r>
                              </w:sdtContent>
                            </w:sdt>
                          </w:p>
                          <w:p w14:paraId="512453F7" w14:textId="77777777" w:rsidR="007B4C71" w:rsidRPr="00556E2B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№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наряда</w:t>
                            </w:r>
                            <w:r w:rsidRPr="001D08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899054650"/>
                                <w:placeholder>
                                  <w:docPart w:val="133639F66F8F484EAB772638AAEB7F2B"/>
                                </w:placeholder>
                                <w:showingPlcHdr/>
                              </w:sdtPr>
                              <w:sdtContent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.DocNumber”/&gt;</w:t>
                                </w:r>
                              </w:sdtContent>
                            </w:sdt>
                          </w:p>
                          <w:p w14:paraId="79B604DE" w14:textId="77777777" w:rsidR="007B4C71" w:rsidRPr="00556E2B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Пациент</w:t>
                            </w:r>
                            <w:r w:rsidRPr="00556E2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25649122"/>
                                <w:placeholder>
                                  <w:docPart w:val="FCC9A75ED3944C2B88DC3AA8E0421E92"/>
                                </w:placeholder>
                                <w:showingPlcHdr/>
                              </w:sdtPr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.PatientFullName”/&gt;</w:t>
                                </w:r>
                              </w:sdtContent>
                            </w:sdt>
                          </w:p>
                          <w:p w14:paraId="56E5A631" w14:textId="318F9122" w:rsidR="007B4C71" w:rsidRPr="004070B4" w:rsidRDefault="007B4C71" w:rsidP="007B4C7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Цвет</w:t>
                            </w:r>
                            <w:r w:rsidRPr="004070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427194783"/>
                                <w:placeholder>
                                  <w:docPart w:val="330DF47EDA1C482BBD0B912C28153310"/>
                                </w:placeholder>
                                <w:showingPlcHdr/>
                              </w:sdtPr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</w:t>
                                </w:r>
                                <w:r w:rsidRPr="007B4C71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B4C71">
                                  <w:rPr>
                                    <w:rFonts w:cstheme="minorHAnsi"/>
                                    <w:u w:val="single"/>
                                  </w:rPr>
                                  <w:t>ColorAndFeatures</w:t>
                                </w:r>
                                <w:proofErr w:type="spell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”/&gt;</w:t>
                                </w:r>
                              </w:sdtContent>
                            </w:sdt>
                          </w:p>
                          <w:p w14:paraId="43259538" w14:textId="0AC53C42" w:rsidR="007B4C71" w:rsidRPr="004070B4" w:rsidRDefault="007B4C71" w:rsidP="007B4C71">
                            <w:pPr>
                              <w:pStyle w:val="a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190B9E5" w14:textId="7D997DA6" w:rsidR="00466339" w:rsidRDefault="00466339" w:rsidP="008B0202">
      <w:pPr>
        <w:pStyle w:val="a7"/>
        <w:rPr>
          <w:lang w:val="en-US"/>
        </w:rPr>
      </w:pPr>
      <w:bookmarkStart w:id="4" w:name="_GoBack"/>
      <w:bookmarkEnd w:id="4"/>
    </w:p>
    <w:p w14:paraId="0F4DCE65" w14:textId="6B3A1707" w:rsidR="007B4C71" w:rsidRPr="00E257E9" w:rsidRDefault="007B4C71" w:rsidP="008B0202">
      <w:pPr>
        <w:pStyle w:val="a7"/>
        <w:rPr>
          <w:lang w:val="en-US"/>
        </w:rPr>
      </w:pPr>
    </w:p>
    <w:sectPr w:rsidR="007B4C71" w:rsidRPr="00E257E9" w:rsidSect="007B4C71">
      <w:pgSz w:w="11906" w:h="16838"/>
      <w:pgMar w:top="567" w:right="284" w:bottom="17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23357B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0CB6"/>
    <w:rsid w:val="006D1553"/>
    <w:rsid w:val="007311F1"/>
    <w:rsid w:val="00783A7E"/>
    <w:rsid w:val="00783A99"/>
    <w:rsid w:val="007B4C71"/>
    <w:rsid w:val="007C7B56"/>
    <w:rsid w:val="00801331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BF2565"/>
    <w:rsid w:val="00C22798"/>
    <w:rsid w:val="00CC735F"/>
    <w:rsid w:val="00CE1241"/>
    <w:rsid w:val="00CE61E3"/>
    <w:rsid w:val="00CF181F"/>
    <w:rsid w:val="00D02FF6"/>
    <w:rsid w:val="00E057BA"/>
    <w:rsid w:val="00E074E7"/>
    <w:rsid w:val="00E22D1B"/>
    <w:rsid w:val="00E257E9"/>
    <w:rsid w:val="00E44868"/>
    <w:rsid w:val="00E86996"/>
    <w:rsid w:val="00E91F70"/>
    <w:rsid w:val="00EF566E"/>
    <w:rsid w:val="00F16138"/>
    <w:rsid w:val="00F23287"/>
    <w:rsid w:val="00F408CA"/>
    <w:rsid w:val="00F735D9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  <w15:docId w15:val="{DC53A1AE-529E-4C6B-A079-9805144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C1D084F214F4883138FEC5B26E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A997D-0117-44AC-9D72-85A8EB4B51ED}"/>
      </w:docPartPr>
      <w:docPartBody>
        <w:p w:rsidR="00000000" w:rsidRDefault="00AE3541" w:rsidP="00AE3541">
          <w:pPr>
            <w:pStyle w:val="B4CC1D084F214F4883138FEC5B26E233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F8D16E10ED764F26AA276BAFCBE9A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051F9-F477-416A-B7DF-15B357EE1E06}"/>
      </w:docPartPr>
      <w:docPartBody>
        <w:p w:rsidR="00000000" w:rsidRDefault="00AE3541" w:rsidP="00AE3541">
          <w:pPr>
            <w:pStyle w:val="F8D16E10ED764F26AA276BAFCBE9A78B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4346757361A5423B846C5A5907D80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91774-8536-457F-8015-E059D8675BE2}"/>
      </w:docPartPr>
      <w:docPartBody>
        <w:p w:rsidR="00000000" w:rsidRDefault="00AE3541" w:rsidP="00AE3541">
          <w:pPr>
            <w:pStyle w:val="4346757361A5423B846C5A5907D8062C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7551D9B274F74753AA2EAAAB11FCB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CE4AE-9EB3-4F5B-9283-926800F91837}"/>
      </w:docPartPr>
      <w:docPartBody>
        <w:p w:rsidR="00000000" w:rsidRDefault="00AE3541" w:rsidP="00AE3541">
          <w:pPr>
            <w:pStyle w:val="7551D9B274F74753AA2EAAAB11FCBCE1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9FE7757388AB416ABB174762A33E1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E521A-A863-46C0-9AFB-F60B7898D3C2}"/>
      </w:docPartPr>
      <w:docPartBody>
        <w:p w:rsidR="00000000" w:rsidRDefault="00AE3541" w:rsidP="00AE3541">
          <w:pPr>
            <w:pStyle w:val="9FE7757388AB416ABB174762A33E1461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09C0520BABDD4BC19AA7454D0ADFF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214A9-5923-49A3-A625-2FAEA52989A0}"/>
      </w:docPartPr>
      <w:docPartBody>
        <w:p w:rsidR="00000000" w:rsidRDefault="00AE3541" w:rsidP="00AE3541">
          <w:pPr>
            <w:pStyle w:val="09C0520BABDD4BC19AA7454D0ADFF05A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7FED3EFB22B94BBFA76482F177AE9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3CB1A-984E-445E-BAE7-512F824ADCAE}"/>
      </w:docPartPr>
      <w:docPartBody>
        <w:p w:rsidR="00000000" w:rsidRDefault="00AE3541" w:rsidP="00AE3541">
          <w:pPr>
            <w:pStyle w:val="7FED3EFB22B94BBFA76482F177AE96BD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46F8F97864AC4A4C809C955EF6866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8A9563-2771-4A5D-A891-3CE387B00979}"/>
      </w:docPartPr>
      <w:docPartBody>
        <w:p w:rsidR="00000000" w:rsidRDefault="00AE3541" w:rsidP="00AE3541">
          <w:pPr>
            <w:pStyle w:val="46F8F97864AC4A4C809C955EF686636D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F53B8E29EE246B6B4F3F5FDB9AAD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D24AE-8F1F-4A9A-A78F-03E77CE725F5}"/>
      </w:docPartPr>
      <w:docPartBody>
        <w:p w:rsidR="00000000" w:rsidRDefault="00AE3541" w:rsidP="00AE3541">
          <w:pPr>
            <w:pStyle w:val="5F53B8E29EE246B6B4F3F5FDB9AADBF5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8FE87B5E03742659879E5CB489E6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45601-1A4F-46C6-877C-0E10B1F320D5}"/>
      </w:docPartPr>
      <w:docPartBody>
        <w:p w:rsidR="00000000" w:rsidRDefault="00AE3541" w:rsidP="00AE3541">
          <w:pPr>
            <w:pStyle w:val="18FE87B5E03742659879E5CB489E64E9"/>
          </w:pPr>
          <w:r w:rsidRPr="00864354">
            <w:rPr>
              <w:rFonts w:cstheme="minorHAnsi"/>
              <w:sz w:val="24"/>
              <w:szCs w:val="24"/>
            </w:rPr>
            <w:t>&lt;Content Select=”$.DateOfCompletion”/&gt;</w:t>
          </w:r>
        </w:p>
      </w:docPartBody>
    </w:docPart>
    <w:docPart>
      <w:docPartPr>
        <w:name w:val="2991ACB4705C4FF1A7E80C1628143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FA87B-4A89-4BEB-903A-B4B92B577155}"/>
      </w:docPartPr>
      <w:docPartBody>
        <w:p w:rsidR="00000000" w:rsidRDefault="00AE3541" w:rsidP="00AE3541">
          <w:pPr>
            <w:pStyle w:val="2991ACB4705C4FF1A7E80C16281435B8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D08BBCF08EB042FDA0DA45CE8183F2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AF3F8-26B5-4821-B875-D3F726706CBB}"/>
      </w:docPartPr>
      <w:docPartBody>
        <w:p w:rsidR="00000000" w:rsidRDefault="00AE3541" w:rsidP="00AE3541">
          <w:pPr>
            <w:pStyle w:val="D08BBCF08EB042FDA0DA45CE8183F2B4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D1FCD48B70214E258B9A7559E724C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204E4-3AA1-4B2A-9B6D-72A092645A4F}"/>
      </w:docPartPr>
      <w:docPartBody>
        <w:p w:rsidR="00000000" w:rsidRDefault="00AE3541" w:rsidP="00AE3541">
          <w:pPr>
            <w:pStyle w:val="D1FCD48B70214E258B9A7559E724CE8D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6BB99E8AE044D3C9BD5E41E4DBD4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FE18B6-CE64-43AD-838B-475BA1F41123}"/>
      </w:docPartPr>
      <w:docPartBody>
        <w:p w:rsidR="00000000" w:rsidRDefault="00AE3541" w:rsidP="00AE3541">
          <w:pPr>
            <w:pStyle w:val="36BB99E8AE044D3C9BD5E41E4DBD4ABB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B494E4A810ED42BCACA8620DAAF6C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04310-D8C5-4876-850D-D38BC6B3FBBF}"/>
      </w:docPartPr>
      <w:docPartBody>
        <w:p w:rsidR="00000000" w:rsidRDefault="00AE3541" w:rsidP="00AE3541">
          <w:pPr>
            <w:pStyle w:val="B494E4A810ED42BCACA8620DAAF6C1D0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669E218FC6304E1C98882E663E6FA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E4F56-BD9D-4CD0-8D8E-05861CA9B82A}"/>
      </w:docPartPr>
      <w:docPartBody>
        <w:p w:rsidR="00000000" w:rsidRDefault="00AE3541" w:rsidP="00AE3541">
          <w:pPr>
            <w:pStyle w:val="669E218FC6304E1C98882E663E6FAAFD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44608D7FB7B24B1FA2BDF2B783D01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B3972-D8E7-45CF-B9D6-071CA4FCE561}"/>
      </w:docPartPr>
      <w:docPartBody>
        <w:p w:rsidR="00000000" w:rsidRDefault="00AE3541" w:rsidP="00AE3541">
          <w:pPr>
            <w:pStyle w:val="44608D7FB7B24B1FA2BDF2B783D01C7A"/>
          </w:pPr>
          <w:r w:rsidRPr="00864354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B6ED2DF1937C4ACDBB7AC108D39E6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FF11A-C632-438D-AA91-BF7DFBB93166}"/>
      </w:docPartPr>
      <w:docPartBody>
        <w:p w:rsidR="00000000" w:rsidRDefault="00AE3541" w:rsidP="00AE3541">
          <w:pPr>
            <w:pStyle w:val="B6ED2DF1937C4ACDBB7AC108D39E60E5"/>
          </w:pPr>
          <w:r w:rsidRPr="00E636CB">
            <w:rPr>
              <w:rFonts w:cstheme="minorHAnsi"/>
              <w:lang w:val="en-US"/>
            </w:rPr>
            <w:t>&lt;Content Select=”$.CustomerName”/&gt;</w:t>
          </w:r>
        </w:p>
      </w:docPartBody>
    </w:docPart>
    <w:docPart>
      <w:docPartPr>
        <w:name w:val="133639F66F8F484EAB772638AAEB7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9CB08-504B-46FC-84AD-42867EDB3E98}"/>
      </w:docPartPr>
      <w:docPartBody>
        <w:p w:rsidR="00000000" w:rsidRDefault="00AE3541" w:rsidP="00AE3541">
          <w:pPr>
            <w:pStyle w:val="133639F66F8F484EAB772638AAEB7F2B"/>
          </w:pPr>
          <w:r w:rsidRPr="00E636CB">
            <w:rPr>
              <w:rFonts w:cstheme="minorHAnsi"/>
              <w:b/>
              <w:bCs/>
              <w:lang w:val="en-US"/>
            </w:rPr>
            <w:t>&lt;Content Select=”$.DocNumber”/&gt;</w:t>
          </w:r>
        </w:p>
      </w:docPartBody>
    </w:docPart>
    <w:docPart>
      <w:docPartPr>
        <w:name w:val="FCC9A75ED3944C2B88DC3AA8E0421E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8676E3-CA42-43C5-BE2A-B662FFE19202}"/>
      </w:docPartPr>
      <w:docPartBody>
        <w:p w:rsidR="00000000" w:rsidRDefault="00AE3541" w:rsidP="00AE3541">
          <w:pPr>
            <w:pStyle w:val="FCC9A75ED3944C2B88DC3AA8E0421E92"/>
          </w:pPr>
          <w:r w:rsidRPr="00E636CB">
            <w:rPr>
              <w:rFonts w:cstheme="minorHAnsi"/>
              <w:lang w:val="en-US"/>
            </w:rPr>
            <w:t>&lt;Content Select=”$.PatientFullName”/&gt;</w:t>
          </w:r>
        </w:p>
      </w:docPartBody>
    </w:docPart>
    <w:docPart>
      <w:docPartPr>
        <w:name w:val="330DF47EDA1C482BBD0B912C2815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A76F5-A233-481A-951C-289C3259E257}"/>
      </w:docPartPr>
      <w:docPartBody>
        <w:p w:rsidR="00000000" w:rsidRDefault="00AE3541" w:rsidP="00AE3541">
          <w:pPr>
            <w:pStyle w:val="330DF47EDA1C482BBD0B912C28153310"/>
          </w:pPr>
          <w:r w:rsidRPr="00E636CB">
            <w:rPr>
              <w:rFonts w:cstheme="minorHAnsi"/>
              <w:lang w:val="en-US"/>
            </w:rPr>
            <w:t>&lt;Content Select=”$.CarcassColor”/&gt;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B694C"/>
    <w:rsid w:val="005922AE"/>
    <w:rsid w:val="005B3312"/>
    <w:rsid w:val="005B58B4"/>
    <w:rsid w:val="005D6B71"/>
    <w:rsid w:val="006145ED"/>
    <w:rsid w:val="006372B0"/>
    <w:rsid w:val="00651CC9"/>
    <w:rsid w:val="006D09B6"/>
    <w:rsid w:val="006D5A71"/>
    <w:rsid w:val="00786987"/>
    <w:rsid w:val="007B312F"/>
    <w:rsid w:val="007C3DA3"/>
    <w:rsid w:val="007C51DB"/>
    <w:rsid w:val="00844A36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AE3541"/>
    <w:rsid w:val="00B23C2A"/>
    <w:rsid w:val="00B35A66"/>
    <w:rsid w:val="00B42747"/>
    <w:rsid w:val="00B5355F"/>
    <w:rsid w:val="00B566B2"/>
    <w:rsid w:val="00B71417"/>
    <w:rsid w:val="00BB1733"/>
    <w:rsid w:val="00BF3D83"/>
    <w:rsid w:val="00C3004E"/>
    <w:rsid w:val="00C72595"/>
    <w:rsid w:val="00C86C96"/>
    <w:rsid w:val="00CC2199"/>
    <w:rsid w:val="00CC3E36"/>
    <w:rsid w:val="00D038CE"/>
    <w:rsid w:val="00D45853"/>
    <w:rsid w:val="00D46888"/>
    <w:rsid w:val="00D7270A"/>
    <w:rsid w:val="00E22714"/>
    <w:rsid w:val="00EB6819"/>
    <w:rsid w:val="00F52F41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F41"/>
    <w:rPr>
      <w:color w:val="808080"/>
    </w:rPr>
  </w:style>
  <w:style w:type="paragraph" w:customStyle="1" w:styleId="372A6058E8A14EBEBBE69946EBB028E814">
    <w:name w:val="372A6058E8A14EBEBBE69946EBB028E814"/>
    <w:rsid w:val="00EB6819"/>
    <w:rPr>
      <w:rFonts w:eastAsiaTheme="minorHAnsi"/>
      <w:lang w:eastAsia="en-US"/>
    </w:rPr>
  </w:style>
  <w:style w:type="paragraph" w:customStyle="1" w:styleId="D28DD7DD3C634627B333FD569C6A3D6527">
    <w:name w:val="D28DD7DD3C634627B333FD569C6A3D6527"/>
    <w:rsid w:val="00EB6819"/>
    <w:rPr>
      <w:rFonts w:eastAsiaTheme="minorHAnsi"/>
      <w:lang w:eastAsia="en-US"/>
    </w:rPr>
  </w:style>
  <w:style w:type="paragraph" w:customStyle="1" w:styleId="EFBFEAC24D8A418CAEE0FE37BD9ED0AD27">
    <w:name w:val="EFBFEAC24D8A418CAEE0FE37BD9ED0AD27"/>
    <w:rsid w:val="00EB6819"/>
    <w:rPr>
      <w:rFonts w:eastAsiaTheme="minorHAnsi"/>
      <w:lang w:eastAsia="en-US"/>
    </w:rPr>
  </w:style>
  <w:style w:type="paragraph" w:customStyle="1" w:styleId="6EA0958A9FAB45B99FC665E5E0204AA527">
    <w:name w:val="6EA0958A9FAB45B99FC665E5E0204AA527"/>
    <w:rsid w:val="00EB6819"/>
    <w:rPr>
      <w:rFonts w:eastAsiaTheme="minorHAnsi"/>
      <w:lang w:eastAsia="en-US"/>
    </w:rPr>
  </w:style>
  <w:style w:type="paragraph" w:customStyle="1" w:styleId="65B9CD2D9B66405EBAC90BF3749BA05325">
    <w:name w:val="65B9CD2D9B66405EBAC90BF3749BA05325"/>
    <w:rsid w:val="00EB6819"/>
    <w:rPr>
      <w:rFonts w:eastAsiaTheme="minorHAnsi"/>
      <w:lang w:eastAsia="en-US"/>
    </w:rPr>
  </w:style>
  <w:style w:type="paragraph" w:customStyle="1" w:styleId="30A2A89FF0A24C0BAD371412688087E525">
    <w:name w:val="30A2A89FF0A24C0BAD371412688087E525"/>
    <w:rsid w:val="00EB6819"/>
    <w:rPr>
      <w:rFonts w:eastAsiaTheme="minorHAnsi"/>
      <w:lang w:eastAsia="en-US"/>
    </w:rPr>
  </w:style>
  <w:style w:type="paragraph" w:customStyle="1" w:styleId="4EECF4E2D8E149828FD2397259303ECA27">
    <w:name w:val="4EECF4E2D8E149828FD2397259303ECA27"/>
    <w:rsid w:val="00EB6819"/>
    <w:rPr>
      <w:rFonts w:eastAsiaTheme="minorHAnsi"/>
      <w:lang w:eastAsia="en-US"/>
    </w:rPr>
  </w:style>
  <w:style w:type="paragraph" w:customStyle="1" w:styleId="1651F61A537740F198BAFC48BDAA31F98">
    <w:name w:val="1651F61A537740F198BAFC48BDAA31F98"/>
    <w:rsid w:val="00EB6819"/>
    <w:rPr>
      <w:rFonts w:eastAsiaTheme="minorHAnsi"/>
      <w:lang w:eastAsia="en-US"/>
    </w:rPr>
  </w:style>
  <w:style w:type="paragraph" w:customStyle="1" w:styleId="087DA8CB2D6D4FF98266E01DA2D94BCC6">
    <w:name w:val="087DA8CB2D6D4FF98266E01DA2D94BCC6"/>
    <w:rsid w:val="00EB6819"/>
    <w:rPr>
      <w:rFonts w:eastAsiaTheme="minorHAnsi"/>
      <w:lang w:eastAsia="en-US"/>
    </w:rPr>
  </w:style>
  <w:style w:type="paragraph" w:customStyle="1" w:styleId="1E15F23370BB42708808EB51AEEEF8976">
    <w:name w:val="1E15F23370BB42708808EB51AEEEF8976"/>
    <w:rsid w:val="00EB6819"/>
    <w:rPr>
      <w:rFonts w:eastAsiaTheme="minorHAnsi"/>
      <w:lang w:eastAsia="en-US"/>
    </w:rPr>
  </w:style>
  <w:style w:type="paragraph" w:customStyle="1" w:styleId="594C33BA477249948F3AE5B3AE758A666">
    <w:name w:val="594C33BA477249948F3AE5B3AE758A666"/>
    <w:rsid w:val="00EB6819"/>
    <w:rPr>
      <w:rFonts w:eastAsiaTheme="minorHAnsi"/>
      <w:lang w:eastAsia="en-US"/>
    </w:rPr>
  </w:style>
  <w:style w:type="paragraph" w:customStyle="1" w:styleId="6740EA9767AD406285AA25BDAFCC0B3817">
    <w:name w:val="6740EA9767AD406285AA25BDAFCC0B3817"/>
    <w:rsid w:val="00EB6819"/>
    <w:rPr>
      <w:rFonts w:eastAsiaTheme="minorHAnsi"/>
      <w:lang w:eastAsia="en-US"/>
    </w:rPr>
  </w:style>
  <w:style w:type="paragraph" w:customStyle="1" w:styleId="FC745215694D447B8E5642556CEA12F317">
    <w:name w:val="FC745215694D447B8E5642556CEA12F317"/>
    <w:rsid w:val="00EB6819"/>
    <w:rPr>
      <w:rFonts w:eastAsiaTheme="minorHAnsi"/>
      <w:lang w:eastAsia="en-US"/>
    </w:rPr>
  </w:style>
  <w:style w:type="paragraph" w:customStyle="1" w:styleId="13250A3F5B4F462AB1C95A0061754D3127">
    <w:name w:val="13250A3F5B4F462AB1C95A0061754D3127"/>
    <w:rsid w:val="00EB6819"/>
    <w:rPr>
      <w:rFonts w:eastAsiaTheme="minorHAnsi"/>
      <w:lang w:eastAsia="en-US"/>
    </w:rPr>
  </w:style>
  <w:style w:type="paragraph" w:customStyle="1" w:styleId="8D4D2A30A8E5422CADE969D5EEE7B17E2">
    <w:name w:val="8D4D2A30A8E5422CADE969D5EEE7B17E2"/>
    <w:rsid w:val="00EB6819"/>
    <w:rPr>
      <w:rFonts w:eastAsiaTheme="minorHAnsi"/>
      <w:lang w:eastAsia="en-US"/>
    </w:rPr>
  </w:style>
  <w:style w:type="paragraph" w:customStyle="1" w:styleId="AC3D8F04E92F4EADAB2E3F867D8A8CF79">
    <w:name w:val="AC3D8F04E92F4EADAB2E3F867D8A8CF79"/>
    <w:rsid w:val="00EB6819"/>
    <w:rPr>
      <w:rFonts w:eastAsiaTheme="minorHAnsi"/>
      <w:lang w:eastAsia="en-US"/>
    </w:rPr>
  </w:style>
  <w:style w:type="paragraph" w:customStyle="1" w:styleId="63942FF492EF47148723A7C22E94E94727">
    <w:name w:val="63942FF492EF47148723A7C22E94E94727"/>
    <w:rsid w:val="00EB6819"/>
    <w:rPr>
      <w:rFonts w:eastAsiaTheme="minorHAnsi"/>
      <w:lang w:eastAsia="en-US"/>
    </w:rPr>
  </w:style>
  <w:style w:type="paragraph" w:customStyle="1" w:styleId="372A6058E8A14EBEBBE69946EBB028E8">
    <w:name w:val="372A6058E8A14EBEBBE69946EBB028E8"/>
    <w:rsid w:val="00F52F41"/>
    <w:rPr>
      <w:rFonts w:eastAsiaTheme="minorHAnsi"/>
      <w:lang w:eastAsia="en-US"/>
    </w:rPr>
  </w:style>
  <w:style w:type="paragraph" w:customStyle="1" w:styleId="D28DD7DD3C634627B333FD569C6A3D65">
    <w:name w:val="D28DD7DD3C634627B333FD569C6A3D65"/>
    <w:rsid w:val="00F52F41"/>
    <w:rPr>
      <w:rFonts w:eastAsiaTheme="minorHAnsi"/>
      <w:lang w:eastAsia="en-US"/>
    </w:rPr>
  </w:style>
  <w:style w:type="paragraph" w:customStyle="1" w:styleId="EFBFEAC24D8A418CAEE0FE37BD9ED0AD">
    <w:name w:val="EFBFEAC24D8A418CAEE0FE37BD9ED0AD"/>
    <w:rsid w:val="00F52F41"/>
    <w:rPr>
      <w:rFonts w:eastAsiaTheme="minorHAnsi"/>
      <w:lang w:eastAsia="en-US"/>
    </w:rPr>
  </w:style>
  <w:style w:type="paragraph" w:customStyle="1" w:styleId="6EA0958A9FAB45B99FC665E5E0204AA5">
    <w:name w:val="6EA0958A9FAB45B99FC665E5E0204AA5"/>
    <w:rsid w:val="00F52F41"/>
    <w:rPr>
      <w:rFonts w:eastAsiaTheme="minorHAnsi"/>
      <w:lang w:eastAsia="en-US"/>
    </w:rPr>
  </w:style>
  <w:style w:type="paragraph" w:customStyle="1" w:styleId="65B9CD2D9B66405EBAC90BF3749BA053">
    <w:name w:val="65B9CD2D9B66405EBAC90BF3749BA053"/>
    <w:rsid w:val="00F52F41"/>
    <w:rPr>
      <w:rFonts w:eastAsiaTheme="minorHAnsi"/>
      <w:lang w:eastAsia="en-US"/>
    </w:rPr>
  </w:style>
  <w:style w:type="paragraph" w:customStyle="1" w:styleId="30A2A89FF0A24C0BAD371412688087E5">
    <w:name w:val="30A2A89FF0A24C0BAD371412688087E5"/>
    <w:rsid w:val="00F52F41"/>
    <w:rPr>
      <w:rFonts w:eastAsiaTheme="minorHAnsi"/>
      <w:lang w:eastAsia="en-US"/>
    </w:rPr>
  </w:style>
  <w:style w:type="paragraph" w:customStyle="1" w:styleId="4EECF4E2D8E149828FD2397259303ECA">
    <w:name w:val="4EECF4E2D8E149828FD2397259303ECA"/>
    <w:rsid w:val="00F52F41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F52F41"/>
    <w:rPr>
      <w:rFonts w:eastAsiaTheme="minorHAnsi"/>
      <w:lang w:eastAsia="en-US"/>
    </w:rPr>
  </w:style>
  <w:style w:type="paragraph" w:customStyle="1" w:styleId="087DA8CB2D6D4FF98266E01DA2D94BCC">
    <w:name w:val="087DA8CB2D6D4FF98266E01DA2D94BCC"/>
    <w:rsid w:val="00F52F41"/>
    <w:rPr>
      <w:rFonts w:eastAsiaTheme="minorHAnsi"/>
      <w:lang w:eastAsia="en-US"/>
    </w:rPr>
  </w:style>
  <w:style w:type="paragraph" w:customStyle="1" w:styleId="1E15F23370BB42708808EB51AEEEF897">
    <w:name w:val="1E15F23370BB42708808EB51AEEEF897"/>
    <w:rsid w:val="00F52F41"/>
    <w:rPr>
      <w:rFonts w:eastAsiaTheme="minorHAnsi"/>
      <w:lang w:eastAsia="en-US"/>
    </w:rPr>
  </w:style>
  <w:style w:type="paragraph" w:customStyle="1" w:styleId="594C33BA477249948F3AE5B3AE758A66">
    <w:name w:val="594C33BA477249948F3AE5B3AE758A66"/>
    <w:rsid w:val="00F52F41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F52F41"/>
    <w:rPr>
      <w:rFonts w:eastAsiaTheme="minorHAnsi"/>
      <w:lang w:eastAsia="en-US"/>
    </w:rPr>
  </w:style>
  <w:style w:type="paragraph" w:customStyle="1" w:styleId="FC745215694D447B8E5642556CEA12F3">
    <w:name w:val="FC745215694D447B8E5642556CEA12F3"/>
    <w:rsid w:val="00F52F41"/>
    <w:rPr>
      <w:rFonts w:eastAsiaTheme="minorHAnsi"/>
      <w:lang w:eastAsia="en-US"/>
    </w:rPr>
  </w:style>
  <w:style w:type="paragraph" w:customStyle="1" w:styleId="13250A3F5B4F462AB1C95A0061754D31">
    <w:name w:val="13250A3F5B4F462AB1C95A0061754D31"/>
    <w:rsid w:val="00F52F41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F52F41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F52F41"/>
    <w:rPr>
      <w:rFonts w:eastAsiaTheme="minorHAnsi"/>
      <w:lang w:eastAsia="en-US"/>
    </w:rPr>
  </w:style>
  <w:style w:type="paragraph" w:customStyle="1" w:styleId="63942FF492EF47148723A7C22E94E947">
    <w:name w:val="63942FF492EF47148723A7C22E94E947"/>
    <w:rsid w:val="00F52F41"/>
    <w:rPr>
      <w:rFonts w:eastAsiaTheme="minorHAnsi"/>
      <w:lang w:eastAsia="en-US"/>
    </w:rPr>
  </w:style>
  <w:style w:type="paragraph" w:customStyle="1" w:styleId="CE413862DE1844F4AC5D06403C1C8712">
    <w:name w:val="CE413862DE1844F4AC5D06403C1C8712"/>
    <w:rsid w:val="00F52F41"/>
    <w:pPr>
      <w:spacing w:after="160" w:line="259" w:lineRule="auto"/>
    </w:pPr>
  </w:style>
  <w:style w:type="paragraph" w:customStyle="1" w:styleId="222FB2820F564CDE87C65D440448E219">
    <w:name w:val="222FB2820F564CDE87C65D440448E219"/>
    <w:rsid w:val="00F52F41"/>
    <w:pPr>
      <w:spacing w:after="160" w:line="259" w:lineRule="auto"/>
    </w:pPr>
  </w:style>
  <w:style w:type="paragraph" w:customStyle="1" w:styleId="A402D8F4FE1E4D49BFE0AD07F6CF91F8">
    <w:name w:val="A402D8F4FE1E4D49BFE0AD07F6CF91F8"/>
    <w:rsid w:val="00F52F41"/>
    <w:pPr>
      <w:spacing w:after="160" w:line="259" w:lineRule="auto"/>
    </w:pPr>
  </w:style>
  <w:style w:type="paragraph" w:customStyle="1" w:styleId="C893287EA3F1424587B498BBD8454B8D">
    <w:name w:val="C893287EA3F1424587B498BBD8454B8D"/>
    <w:rsid w:val="00F52F41"/>
    <w:pPr>
      <w:spacing w:after="160" w:line="259" w:lineRule="auto"/>
    </w:pPr>
  </w:style>
  <w:style w:type="paragraph" w:customStyle="1" w:styleId="1807D68E1D134345A342A37B6F5322CF">
    <w:name w:val="1807D68E1D134345A342A37B6F5322CF"/>
    <w:rsid w:val="00F52F41"/>
    <w:pPr>
      <w:spacing w:after="160" w:line="259" w:lineRule="auto"/>
    </w:pPr>
  </w:style>
  <w:style w:type="paragraph" w:customStyle="1" w:styleId="B4CC1D084F214F4883138FEC5B26E233">
    <w:name w:val="B4CC1D084F214F4883138FEC5B26E233"/>
    <w:rsid w:val="00AE3541"/>
    <w:pPr>
      <w:spacing w:after="160" w:line="259" w:lineRule="auto"/>
    </w:pPr>
  </w:style>
  <w:style w:type="paragraph" w:customStyle="1" w:styleId="F8D16E10ED764F26AA276BAFCBE9A78B">
    <w:name w:val="F8D16E10ED764F26AA276BAFCBE9A78B"/>
    <w:rsid w:val="00AE3541"/>
    <w:pPr>
      <w:spacing w:after="160" w:line="259" w:lineRule="auto"/>
    </w:pPr>
  </w:style>
  <w:style w:type="paragraph" w:customStyle="1" w:styleId="4346757361A5423B846C5A5907D8062C">
    <w:name w:val="4346757361A5423B846C5A5907D8062C"/>
    <w:rsid w:val="00AE3541"/>
    <w:pPr>
      <w:spacing w:after="160" w:line="259" w:lineRule="auto"/>
    </w:pPr>
  </w:style>
  <w:style w:type="paragraph" w:customStyle="1" w:styleId="7551D9B274F74753AA2EAAAB11FCBCE1">
    <w:name w:val="7551D9B274F74753AA2EAAAB11FCBCE1"/>
    <w:rsid w:val="00AE3541"/>
    <w:pPr>
      <w:spacing w:after="160" w:line="259" w:lineRule="auto"/>
    </w:pPr>
  </w:style>
  <w:style w:type="paragraph" w:customStyle="1" w:styleId="9FE7757388AB416ABB174762A33E1461">
    <w:name w:val="9FE7757388AB416ABB174762A33E1461"/>
    <w:rsid w:val="00AE3541"/>
    <w:pPr>
      <w:spacing w:after="160" w:line="259" w:lineRule="auto"/>
    </w:pPr>
  </w:style>
  <w:style w:type="paragraph" w:customStyle="1" w:styleId="09C0520BABDD4BC19AA7454D0ADFF05A">
    <w:name w:val="09C0520BABDD4BC19AA7454D0ADFF05A"/>
    <w:rsid w:val="00AE3541"/>
    <w:pPr>
      <w:spacing w:after="160" w:line="259" w:lineRule="auto"/>
    </w:pPr>
  </w:style>
  <w:style w:type="paragraph" w:customStyle="1" w:styleId="7FED3EFB22B94BBFA76482F177AE96BD">
    <w:name w:val="7FED3EFB22B94BBFA76482F177AE96BD"/>
    <w:rsid w:val="00AE3541"/>
    <w:pPr>
      <w:spacing w:after="160" w:line="259" w:lineRule="auto"/>
    </w:pPr>
  </w:style>
  <w:style w:type="paragraph" w:customStyle="1" w:styleId="46F8F97864AC4A4C809C955EF686636D">
    <w:name w:val="46F8F97864AC4A4C809C955EF686636D"/>
    <w:rsid w:val="00AE3541"/>
    <w:pPr>
      <w:spacing w:after="160" w:line="259" w:lineRule="auto"/>
    </w:pPr>
  </w:style>
  <w:style w:type="paragraph" w:customStyle="1" w:styleId="5F53B8E29EE246B6B4F3F5FDB9AADBF5">
    <w:name w:val="5F53B8E29EE246B6B4F3F5FDB9AADBF5"/>
    <w:rsid w:val="00AE3541"/>
    <w:pPr>
      <w:spacing w:after="160" w:line="259" w:lineRule="auto"/>
    </w:pPr>
  </w:style>
  <w:style w:type="paragraph" w:customStyle="1" w:styleId="18FE87B5E03742659879E5CB489E64E9">
    <w:name w:val="18FE87B5E03742659879E5CB489E64E9"/>
    <w:rsid w:val="00AE3541"/>
    <w:pPr>
      <w:spacing w:after="160" w:line="259" w:lineRule="auto"/>
    </w:pPr>
  </w:style>
  <w:style w:type="paragraph" w:customStyle="1" w:styleId="2991ACB4705C4FF1A7E80C16281435B8">
    <w:name w:val="2991ACB4705C4FF1A7E80C16281435B8"/>
    <w:rsid w:val="00AE3541"/>
    <w:pPr>
      <w:spacing w:after="160" w:line="259" w:lineRule="auto"/>
    </w:pPr>
  </w:style>
  <w:style w:type="paragraph" w:customStyle="1" w:styleId="D08BBCF08EB042FDA0DA45CE8183F2B4">
    <w:name w:val="D08BBCF08EB042FDA0DA45CE8183F2B4"/>
    <w:rsid w:val="00AE3541"/>
    <w:pPr>
      <w:spacing w:after="160" w:line="259" w:lineRule="auto"/>
    </w:pPr>
  </w:style>
  <w:style w:type="paragraph" w:customStyle="1" w:styleId="D1FCD48B70214E258B9A7559E724CE8D">
    <w:name w:val="D1FCD48B70214E258B9A7559E724CE8D"/>
    <w:rsid w:val="00AE3541"/>
    <w:pPr>
      <w:spacing w:after="160" w:line="259" w:lineRule="auto"/>
    </w:pPr>
  </w:style>
  <w:style w:type="paragraph" w:customStyle="1" w:styleId="36BB99E8AE044D3C9BD5E41E4DBD4ABB">
    <w:name w:val="36BB99E8AE044D3C9BD5E41E4DBD4ABB"/>
    <w:rsid w:val="00AE3541"/>
    <w:pPr>
      <w:spacing w:after="160" w:line="259" w:lineRule="auto"/>
    </w:pPr>
  </w:style>
  <w:style w:type="paragraph" w:customStyle="1" w:styleId="B494E4A810ED42BCACA8620DAAF6C1D0">
    <w:name w:val="B494E4A810ED42BCACA8620DAAF6C1D0"/>
    <w:rsid w:val="00AE3541"/>
    <w:pPr>
      <w:spacing w:after="160" w:line="259" w:lineRule="auto"/>
    </w:pPr>
  </w:style>
  <w:style w:type="paragraph" w:customStyle="1" w:styleId="669E218FC6304E1C98882E663E6FAAFD">
    <w:name w:val="669E218FC6304E1C98882E663E6FAAFD"/>
    <w:rsid w:val="00AE3541"/>
    <w:pPr>
      <w:spacing w:after="160" w:line="259" w:lineRule="auto"/>
    </w:pPr>
  </w:style>
  <w:style w:type="paragraph" w:customStyle="1" w:styleId="44608D7FB7B24B1FA2BDF2B783D01C7A">
    <w:name w:val="44608D7FB7B24B1FA2BDF2B783D01C7A"/>
    <w:rsid w:val="00AE3541"/>
    <w:pPr>
      <w:spacing w:after="160" w:line="259" w:lineRule="auto"/>
    </w:pPr>
  </w:style>
  <w:style w:type="paragraph" w:customStyle="1" w:styleId="B6ED2DF1937C4ACDBB7AC108D39E60E5">
    <w:name w:val="B6ED2DF1937C4ACDBB7AC108D39E60E5"/>
    <w:rsid w:val="00AE3541"/>
    <w:pPr>
      <w:spacing w:after="160" w:line="259" w:lineRule="auto"/>
    </w:pPr>
  </w:style>
  <w:style w:type="paragraph" w:customStyle="1" w:styleId="133639F66F8F484EAB772638AAEB7F2B">
    <w:name w:val="133639F66F8F484EAB772638AAEB7F2B"/>
    <w:rsid w:val="00AE3541"/>
    <w:pPr>
      <w:spacing w:after="160" w:line="259" w:lineRule="auto"/>
    </w:pPr>
  </w:style>
  <w:style w:type="paragraph" w:customStyle="1" w:styleId="FCC9A75ED3944C2B88DC3AA8E0421E92">
    <w:name w:val="FCC9A75ED3944C2B88DC3AA8E0421E92"/>
    <w:rsid w:val="00AE3541"/>
    <w:pPr>
      <w:spacing w:after="160" w:line="259" w:lineRule="auto"/>
    </w:pPr>
  </w:style>
  <w:style w:type="paragraph" w:customStyle="1" w:styleId="330DF47EDA1C482BBD0B912C28153310">
    <w:name w:val="330DF47EDA1C482BBD0B912C28153310"/>
    <w:rsid w:val="00AE3541"/>
    <w:pPr>
      <w:spacing w:after="160" w:line="259" w:lineRule="auto"/>
    </w:pPr>
  </w:style>
  <w:style w:type="paragraph" w:customStyle="1" w:styleId="A78B2FE0D55244D788BAE651838ECBD7">
    <w:name w:val="A78B2FE0D55244D788BAE651838ECBD7"/>
    <w:rsid w:val="00AE354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176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61</cp:revision>
  <dcterms:created xsi:type="dcterms:W3CDTF">2019-11-27T09:54:00Z</dcterms:created>
  <dcterms:modified xsi:type="dcterms:W3CDTF">2021-06-19T19:18:00Z</dcterms:modified>
</cp:coreProperties>
</file>