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457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328"/>
        <w:gridCol w:w="97"/>
        <w:gridCol w:w="1134"/>
        <w:gridCol w:w="2835"/>
      </w:tblGrid>
      <w:tr w:rsidR="00364A01" w14:paraId="1B31415B" w14:textId="77777777" w:rsidTr="00364A01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  <w:vAlign w:val="bottom"/>
          </w:tcPr>
          <w:p w14:paraId="50905A68" w14:textId="28F9D97B" w:rsidR="00364A01" w:rsidRDefault="00364A01" w:rsidP="00364A01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E346E4" wp14:editId="4C2B0208">
                  <wp:extent cx="208280" cy="21717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</w:t>
            </w:r>
            <w:r w:rsidRPr="008D3FDA">
              <w:rPr>
                <w:rFonts w:ascii="IrisUPC" w:hAnsi="IrisUPC" w:cs="IrisUPC"/>
                <w:b/>
                <w:sz w:val="36"/>
                <w:szCs w:val="36"/>
                <w:lang w:val="en-US"/>
              </w:rPr>
              <w:t>GERMADENT</w:t>
            </w:r>
            <w:r w:rsidRPr="008D3FDA">
              <w:rPr>
                <w:rFonts w:ascii="IrisUPC" w:hAnsi="IrisUPC" w:cs="IrisUPC"/>
                <w:b/>
                <w:color w:val="808080" w:themeColor="background1" w:themeShade="80"/>
                <w:sz w:val="36"/>
                <w:szCs w:val="36"/>
                <w:lang w:val="en-US"/>
              </w:rPr>
              <w:t>.LAB</w:t>
            </w:r>
          </w:p>
          <w:p w14:paraId="4CE93002" w14:textId="77777777" w:rsidR="00364A01" w:rsidRPr="00CD175D" w:rsidRDefault="00364A01" w:rsidP="00364A01">
            <w:pPr>
              <w:rPr>
                <w:b/>
                <w:sz w:val="56"/>
                <w:szCs w:val="56"/>
                <w:lang w:val="en-US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8E3899B" w14:textId="77777777" w:rsidR="00364A01" w:rsidRPr="00276FBE" w:rsidRDefault="00364A01" w:rsidP="00364A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2C0B9" w14:textId="77777777" w:rsidR="00364A01" w:rsidRDefault="00364A01" w:rsidP="00364A01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0415FBB8D9E740018EDDD65D4923951A"/>
              </w:placeholder>
              <w:showingPlcHdr/>
            </w:sdtPr>
            <w:sdtEndPr/>
            <w:sdtContent>
              <w:p w14:paraId="1C4842A4" w14:textId="77777777" w:rsidR="00364A01" w:rsidRPr="006F4E17" w:rsidRDefault="00364A01" w:rsidP="00364A01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bookmarkStart w:id="0" w:name="_Hlk75039120"/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bookmarkEnd w:id="0"/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364A01" w14:paraId="37FA6A9B" w14:textId="77777777" w:rsidTr="00364A01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4BA5073D" w14:textId="77777777" w:rsidR="00364A01" w:rsidRPr="00EF1F3F" w:rsidRDefault="00364A01" w:rsidP="00364A01">
            <w:pPr>
              <w:jc w:val="center"/>
              <w:rPr>
                <w:rFonts w:ascii="Arial Narrow" w:hAnsi="Arial Narrow" w:cs="Arial"/>
                <w:bCs/>
                <w:noProof/>
                <w:sz w:val="28"/>
                <w:szCs w:val="28"/>
                <w:lang w:val="en-US" w:eastAsia="ru-RU"/>
              </w:rPr>
            </w:pPr>
            <w:r w:rsidRPr="00EF1F3F"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5139E6E" w14:textId="77777777" w:rsidR="00364A01" w:rsidRPr="00276FBE" w:rsidRDefault="00364A01" w:rsidP="00364A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1B1B0" w14:textId="77777777" w:rsidR="00364A01" w:rsidRPr="006F4E17" w:rsidRDefault="00364A01" w:rsidP="00364A0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364A01" w14:paraId="77549A69" w14:textId="77777777" w:rsidTr="00364A01">
        <w:trPr>
          <w:trHeight w:hRule="exact" w:val="580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D88298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916C33B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94C893F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3A156C" w14:textId="77777777" w:rsidR="00364A01" w:rsidRPr="00BE2A99" w:rsidRDefault="00C61E5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53C9D0E813845C4AFDEF493ADA945DF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Select=”$.CustomerName”/&gt;</w:t>
                </w:r>
              </w:sdtContent>
            </w:sdt>
          </w:p>
        </w:tc>
      </w:tr>
      <w:tr w:rsidR="00364A01" w14:paraId="575D0D5A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3B4A79B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48EA9B8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011CB77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5B762FB" w14:textId="77777777" w:rsidR="00364A01" w:rsidRPr="00BE2A99" w:rsidRDefault="00C61E5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0D50D7475DC8442E9AAE821071FC5438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1" w:name="_Hlk75039030"/>
                <w:r w:rsidR="00364A01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bookmarkEnd w:id="1"/>
                <w:r w:rsidR="00364A0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364A01" w14:paraId="5386514B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D60B31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97813F1" w14:textId="77777777" w:rsidR="00364A01" w:rsidRPr="00F1250B" w:rsidRDefault="00364A01" w:rsidP="00364A01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EA1E6C7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1F6584" w14:textId="77777777" w:rsidR="00364A01" w:rsidRPr="00BE2A99" w:rsidRDefault="00C61E5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6BF3411E4B924A9D9A3FBA4EEAA351A2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364A01" w14:paraId="7E8074CE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2E98A01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4602773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7D62D82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9CC00D" w14:textId="77777777" w:rsidR="00364A01" w:rsidRPr="00BE2A99" w:rsidRDefault="00C61E5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83D21A5A0A1247CEACAD69BEB6A2138B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Select=”$.TechnicPhone”/&gt;</w:t>
                </w:r>
              </w:sdtContent>
            </w:sdt>
          </w:p>
        </w:tc>
      </w:tr>
      <w:tr w:rsidR="00364A01" w14:paraId="5D54A8B6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0E0AFC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2C81AAC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1B40A02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F0BA2E" w14:textId="77777777" w:rsidR="00364A01" w:rsidRPr="00BE2A99" w:rsidRDefault="00C61E5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A938C9810894C67BC9F85ACF09C0193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234D2D" w14:textId="77777777" w:rsidR="00364A01" w:rsidRPr="00BE2A99" w:rsidRDefault="00C61E5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B74701BBF16845F4A2BA9540962E8578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364A0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364A0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364A01" w14:paraId="0B53AF11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3D94781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98DD3C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06BF135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1150C0" w14:textId="77777777" w:rsidR="00364A01" w:rsidRPr="00BE2A99" w:rsidRDefault="00C61E5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89CD77D6EB7D458DA7D29A21B8BD50FF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364A01" w14:paraId="03A17354" w14:textId="77777777" w:rsidTr="00364A01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46FE66F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3E80032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65C7022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468678" w14:textId="77777777" w:rsidR="00364A01" w:rsidRPr="00BE2A99" w:rsidRDefault="00C61E5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397544476C164CCE8384FFF101D22EA0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364A01" w14:paraId="1FA0ACE1" w14:textId="77777777" w:rsidTr="00364A01">
        <w:trPr>
          <w:trHeight w:hRule="exact" w:val="891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3D206CD" w14:textId="77777777" w:rsidR="00364A01" w:rsidRPr="00C74D9A" w:rsidRDefault="00364A01" w:rsidP="00364A0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0B5BC38A" w14:textId="77777777" w:rsidR="00364A01" w:rsidRPr="00F1250B" w:rsidRDefault="00364A01" w:rsidP="00364A0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5A69292C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F5D64FD" w14:textId="77777777" w:rsidR="00364A01" w:rsidRPr="00BE2A99" w:rsidRDefault="00C61E5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31AB0E641E4244B38E84873F3F556DA6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CF7F5E3" w14:textId="77777777" w:rsidR="00364A01" w:rsidRPr="00BE2A99" w:rsidRDefault="00C61E5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71C21B51A0F41D5B678DBF2872600D4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364A01" w14:paraId="0976142F" w14:textId="77777777" w:rsidTr="00364A01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7214FC0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A1616B4" w14:textId="77777777" w:rsidR="00364A01" w:rsidRPr="00C74D9A" w:rsidRDefault="00364A01" w:rsidP="00364A01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Система имплантов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C71AFAA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6CD00C" w14:textId="77777777" w:rsidR="00364A01" w:rsidRPr="00BE2A99" w:rsidRDefault="00C61E5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850ACA17F5ED4F179AD8506E396635C0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364A01" w14:paraId="53E8EEB2" w14:textId="77777777" w:rsidTr="00364A01">
        <w:trPr>
          <w:trHeight w:hRule="exact" w:val="426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F10EE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7D5F78E" w14:textId="77777777" w:rsidR="00364A01" w:rsidRPr="00C74D9A" w:rsidRDefault="00364A01" w:rsidP="00364A01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</w:t>
            </w:r>
            <w:proofErr w:type="spellStart"/>
            <w:r w:rsidRPr="00445492">
              <w:rPr>
                <w:rFonts w:cs="Arial"/>
              </w:rPr>
              <w:t>абатмента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686E68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4721CF" w14:textId="77777777" w:rsidR="00364A01" w:rsidRPr="00BE2A99" w:rsidRDefault="00364A01" w:rsidP="00364A01">
            <w:pPr>
              <w:rPr>
                <w:sz w:val="24"/>
                <w:szCs w:val="24"/>
              </w:rPr>
            </w:pPr>
          </w:p>
        </w:tc>
      </w:tr>
      <w:tr w:rsidR="00364A01" w14:paraId="11CA15F8" w14:textId="77777777" w:rsidTr="00364A01">
        <w:trPr>
          <w:trHeight w:hRule="exact" w:val="573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A19FD1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20FB180" w14:textId="77777777" w:rsidR="00364A01" w:rsidRPr="00445492" w:rsidRDefault="00364A01" w:rsidP="00364A01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6F195A48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A973BE" w14:textId="77777777" w:rsidR="00364A01" w:rsidRPr="00BE2A99" w:rsidRDefault="00C61E5F" w:rsidP="00364A01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B732D5E3E5654D28A18DC2D358B6C272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364A01" w:rsidRPr="00A0435E" w14:paraId="292D16CD" w14:textId="77777777" w:rsidTr="00364A01">
        <w:trPr>
          <w:trHeight w:hRule="exact" w:val="34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0B98BAF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9308214" w14:textId="77777777" w:rsidR="00364A01" w:rsidRPr="00B257E9" w:rsidRDefault="00364A01" w:rsidP="00364A01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4FB1A60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2F97F1" w14:textId="77777777" w:rsidR="00364A01" w:rsidRPr="001A36BC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1A3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27BD63D25556461FA080B7FC4153685F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</w:t>
                </w:r>
                <w:proofErr w:type="gramStart"/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=”$</w:t>
                </w:r>
                <w:proofErr w:type="gramEnd"/>
                <w:r w:rsidRPr="00BE2A99">
                  <w:rPr>
                    <w:rFonts w:cstheme="minorHAnsi"/>
                    <w:sz w:val="24"/>
                    <w:szCs w:val="24"/>
                    <w:lang w:val="en-US"/>
                  </w:rPr>
                  <w:t>.FlagWorkAccept”/&gt;</w:t>
                </w:r>
              </w:sdtContent>
            </w:sdt>
          </w:p>
          <w:p w14:paraId="3CE49B78" w14:textId="77777777" w:rsidR="00364A01" w:rsidRPr="007F1664" w:rsidRDefault="00364A01" w:rsidP="00364A01">
            <w:pPr>
              <w:rPr>
                <w:sz w:val="20"/>
                <w:szCs w:val="20"/>
                <w:lang w:val="en-US"/>
              </w:rPr>
            </w:pPr>
          </w:p>
        </w:tc>
      </w:tr>
      <w:tr w:rsidR="00364A01" w14:paraId="154DE963" w14:textId="77777777" w:rsidTr="00364A01">
        <w:trPr>
          <w:trHeight w:hRule="exact" w:val="305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1D06DEB" w14:textId="77777777" w:rsidR="00364A01" w:rsidRPr="001A36BC" w:rsidRDefault="00364A01" w:rsidP="00364A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7415BA18" w14:textId="77777777" w:rsidR="00364A01" w:rsidRPr="001A36BC" w:rsidRDefault="00364A01" w:rsidP="00364A01">
            <w:pPr>
              <w:jc w:val="right"/>
              <w:rPr>
                <w:rFonts w:cs="Arial"/>
                <w:lang w:val="en-US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00910FE0" w14:textId="77777777" w:rsidR="00364A01" w:rsidRPr="001A36BC" w:rsidRDefault="00364A01" w:rsidP="00364A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1AC03E" w14:textId="77777777" w:rsidR="00364A01" w:rsidRPr="00C31F56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object w:dxaOrig="10531" w:dyaOrig="4247" w14:anchorId="3A2389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3.6pt;height:138.3pt" o:ole="">
                  <v:imagedata r:id="rId5" o:title=""/>
                </v:shape>
                <o:OLEObject Type="Embed" ProgID="CorelDraw.Graphic.22" ShapeID="_x0000_i1025" DrawAspect="Content" ObjectID="_1686087331" r:id="rId6"/>
              </w:object>
            </w:r>
          </w:p>
        </w:tc>
      </w:tr>
      <w:tr w:rsidR="00364A01" w:rsidRPr="00A0435E" w14:paraId="7777C516" w14:textId="77777777" w:rsidTr="00364A01">
        <w:trPr>
          <w:trHeight w:val="2396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8FF3841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221E05C8" w14:textId="77777777" w:rsidR="00364A01" w:rsidRPr="00B257E9" w:rsidRDefault="00364A01" w:rsidP="00364A0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right w:val="nil"/>
            </w:tcBorders>
          </w:tcPr>
          <w:p w14:paraId="74D0A045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2A17660" w14:textId="77777777" w:rsidR="00364A01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Комментарий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798220794"/>
              <w:placeholder>
                <w:docPart w:val="A5FD042F77464C999C38C272718BB8C7"/>
              </w:placeholder>
              <w:showingPlcHdr/>
            </w:sdtPr>
            <w:sdtEndPr/>
            <w:sdtContent>
              <w:p w14:paraId="0746E55E" w14:textId="77777777" w:rsidR="00364A01" w:rsidRPr="009F125B" w:rsidRDefault="00364A01" w:rsidP="00364A01">
                <w:pPr>
                  <w:rPr>
                    <w:sz w:val="24"/>
                    <w:szCs w:val="24"/>
                    <w:lang w:val="en-US"/>
                  </w:rPr>
                </w:pPr>
                <w:r w:rsidRPr="00C06232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p>
            </w:sdtContent>
          </w:sdt>
          <w:p w14:paraId="45DA0C3C" w14:textId="77777777" w:rsidR="00364A01" w:rsidRPr="004D49D4" w:rsidRDefault="00364A01" w:rsidP="00364A01">
            <w:pPr>
              <w:rPr>
                <w:sz w:val="24"/>
                <w:szCs w:val="24"/>
                <w:lang w:val="en-US"/>
              </w:rPr>
            </w:pPr>
          </w:p>
          <w:p w14:paraId="59143666" w14:textId="77777777" w:rsidR="00364A01" w:rsidRPr="009F125B" w:rsidRDefault="00C61E5F" w:rsidP="00364A01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C1EE7D1A996A49DCBEC72BFFB8D08F54"/>
                </w:placeholder>
                <w:showingPlcHdr/>
              </w:sdtPr>
              <w:sdtEndPr/>
              <w:sdtContent>
                <w:r w:rsidR="00364A01" w:rsidRPr="00C06232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</w:t>
                </w:r>
                <w:r w:rsidR="00364A0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364A01" w:rsidRPr="00C06232">
                  <w:rPr>
                    <w:rFonts w:cstheme="minorHAnsi"/>
                    <w:sz w:val="24"/>
                    <w:szCs w:val="24"/>
                    <w:lang w:val="en-US"/>
                  </w:rPr>
                  <w:t>Description”/&gt;</w:t>
                </w:r>
              </w:sdtContent>
            </w:sdt>
          </w:p>
        </w:tc>
      </w:tr>
      <w:tr w:rsidR="00364A01" w14:paraId="067EF82E" w14:textId="77777777" w:rsidTr="00364A01">
        <w:trPr>
          <w:trHeight w:hRule="exact" w:val="70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8D0DB9F" w14:textId="77777777" w:rsidR="00364A01" w:rsidRPr="00C06232" w:rsidRDefault="00364A01" w:rsidP="00364A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F863BB4" w14:textId="77777777" w:rsidR="00364A01" w:rsidRPr="00331D95" w:rsidRDefault="00364A01" w:rsidP="00364A0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BAD332C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90DD1A" w14:textId="18EF891F" w:rsidR="00364A01" w:rsidRPr="00B257E9" w:rsidRDefault="00C61E5F" w:rsidP="00364A0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03059367"/>
                <w:placeholder>
                  <w:docPart w:val="4D8E7B4D31F042B38F18BBB56B60715F"/>
                </w:placeholder>
                <w:showingPlcHdr/>
              </w:sdtPr>
              <w:sdtEndPr/>
              <w:sdtContent>
                <w:r w:rsidR="00364A0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364A01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364A0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364A01" w14:paraId="638EFDB1" w14:textId="77777777" w:rsidTr="00364A01">
        <w:trPr>
          <w:trHeight w:hRule="exact" w:val="55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5003A5FF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70404B3" w14:textId="77777777" w:rsidR="00364A01" w:rsidRPr="00331D95" w:rsidRDefault="00364A01" w:rsidP="00364A0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3035116F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EA90F5" w14:textId="77777777" w:rsidR="00364A01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07C80BB5" w14:textId="77777777" w:rsidR="00364A01" w:rsidRPr="008875B6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02492767"/>
                <w:placeholder>
                  <w:docPart w:val="FB6DD8F5BDFF4AC1A8E37584908E5D1B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&lt;Content Select=”$.OfficeAdmin</w:t>
                </w:r>
                <w:r>
                  <w:rPr>
                    <w:rFonts w:cstheme="minorHAnsi"/>
                    <w:sz w:val="24"/>
                    <w:szCs w:val="24"/>
                    <w:lang w:val="en-US"/>
                  </w:rPr>
                  <w:t>Name</w:t>
                </w:r>
                <w:r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75C63E" w14:textId="2E9E5A29" w:rsidR="00364A01" w:rsidRDefault="00364A01" w:rsidP="00364A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</w:p>
          <w:p w14:paraId="614307CC" w14:textId="045A70D7" w:rsidR="00364A01" w:rsidRPr="006152C7" w:rsidRDefault="00364A01" w:rsidP="00364A01">
            <w:pPr>
              <w:rPr>
                <w:sz w:val="20"/>
                <w:szCs w:val="20"/>
                <w:lang w:val="en-US"/>
              </w:rPr>
            </w:pPr>
          </w:p>
        </w:tc>
      </w:tr>
      <w:tr w:rsidR="00364A01" w14:paraId="4BDB27F6" w14:textId="77777777" w:rsidTr="00A0435E">
        <w:trPr>
          <w:trHeight w:hRule="exact" w:val="604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7FA74E4E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07412D3" w14:textId="77777777" w:rsidR="00364A01" w:rsidRDefault="00364A01" w:rsidP="00364A0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100318AC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D6472A" w14:textId="77777777" w:rsidR="00364A01" w:rsidRDefault="00364A01" w:rsidP="00364A0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7474F770" w14:textId="77777777" w:rsidR="00364A01" w:rsidRPr="006152C7" w:rsidRDefault="00364A01" w:rsidP="00364A0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457414" w14:textId="0770962E" w:rsidR="00364A01" w:rsidRDefault="00364A01" w:rsidP="00364A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71830EC9" w14:textId="1051619C" w:rsidR="00364A01" w:rsidRPr="006152C7" w:rsidRDefault="00364A01" w:rsidP="00364A01">
            <w:pPr>
              <w:rPr>
                <w:sz w:val="20"/>
                <w:szCs w:val="20"/>
                <w:lang w:val="en-US"/>
              </w:rPr>
            </w:pPr>
          </w:p>
        </w:tc>
      </w:tr>
      <w:tr w:rsidR="00364A01" w14:paraId="36AD8313" w14:textId="77777777" w:rsidTr="00364A01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198D46C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F19F4B9" w14:textId="77777777" w:rsidR="00364A01" w:rsidRPr="00331D95" w:rsidRDefault="00364A01" w:rsidP="00364A01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1CE2D9B" w14:textId="77777777" w:rsidR="00364A01" w:rsidRPr="00C74D9A" w:rsidRDefault="00364A01" w:rsidP="00364A01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DB86953" w14:textId="0BF59B3C" w:rsidR="00364A01" w:rsidRPr="00B257E9" w:rsidRDefault="009A03C9" w:rsidP="00364A01">
            <w:pPr>
              <w:rPr>
                <w:sz w:val="20"/>
                <w:szCs w:val="20"/>
              </w:rPr>
            </w:pPr>
            <w:r w:rsidRPr="00755F5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398A3549" wp14:editId="1D73C971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41275</wp:posOffset>
                      </wp:positionV>
                      <wp:extent cx="2462530" cy="1348740"/>
                      <wp:effectExtent l="0" t="0" r="0" b="381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2530" cy="134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noFill/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542BDF" w14:textId="77777777" w:rsidR="00364A01" w:rsidRPr="006D0CA3" w:rsidRDefault="00364A01" w:rsidP="00364A01">
                                  <w:pPr>
                                    <w:pStyle w:val="a7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174747">
                                    <w:rPr>
                                      <w:rFonts w:ascii="IrisUPC" w:hAnsi="IrisUPC" w:cs="IrisUPC"/>
                                      <w:b/>
                                      <w:color w:val="17365D" w:themeColor="text2" w:themeShade="BF"/>
                                      <w:sz w:val="28"/>
                                      <w:szCs w:val="28"/>
                                      <w:lang w:val="en-US"/>
                                    </w:rPr>
                                    <w:t>GERMADENT</w:t>
                                  </w:r>
                                  <w:r w:rsidRPr="006D0CA3">
                                    <w:rPr>
                                      <w:rFonts w:ascii="IrisUPC" w:hAnsi="IrisUPC" w:cs="IrisUPC"/>
                                      <w:b/>
                                      <w:color w:val="808080" w:themeColor="background1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t>.LAB</w:t>
                                  </w:r>
                                </w:p>
                                <w:p w14:paraId="0BADA838" w14:textId="61E2DEA7" w:rsidR="00556E2B" w:rsidRPr="004070B4" w:rsidRDefault="00556E2B" w:rsidP="00364A0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Заказчик</w:t>
                                  </w:r>
                                  <w:r w:rsidRPr="004070B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</w:rPr>
                                      <w:id w:val="333032579"/>
                                      <w:placeholder>
                                        <w:docPart w:val="F55C26A0177A4B848A51C3AB5AFC96F9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.CustomerName”/&gt;</w:t>
                                      </w:r>
                                    </w:sdtContent>
                                  </w:sdt>
                                </w:p>
                                <w:p w14:paraId="578492DE" w14:textId="5329EB5F" w:rsidR="00556E2B" w:rsidRPr="00556E2B" w:rsidRDefault="00556E2B" w:rsidP="00364A0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№ 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заказ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-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наряда</w:t>
                                  </w:r>
                                  <w:r w:rsidRPr="001D0865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899054650"/>
                                      <w:placeholder>
                                        <w:docPart w:val="C2900203176146AF966247482376710D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.</w:t>
                                      </w:r>
                                      <w:r w:rsidR="001D0865"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DocNumber</w:t>
                                      </w:r>
                                      <w:r w:rsidRPr="00FF023F">
                                        <w:rPr>
                                          <w:rFonts w:cstheme="minorHAnsi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”/&gt;</w:t>
                                      </w:r>
                                    </w:sdtContent>
                                  </w:sdt>
                                </w:p>
                                <w:p w14:paraId="211FB7D2" w14:textId="7DC03E7B" w:rsidR="00556E2B" w:rsidRPr="00556E2B" w:rsidRDefault="00556E2B" w:rsidP="00364A0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Пациент</w:t>
                                  </w:r>
                                  <w:r w:rsidRPr="00556E2B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925649122"/>
                                      <w:placeholder>
                                        <w:docPart w:val="838CB9C62A404F6F8CAE0824BB8A6453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.PatientFullName”/&gt;</w:t>
                                      </w:r>
                                    </w:sdtContent>
                                  </w:sdt>
                                </w:p>
                                <w:p w14:paraId="23630635" w14:textId="72E7C978" w:rsidR="00556E2B" w:rsidRPr="004070B4" w:rsidRDefault="001D0865" w:rsidP="00364A01">
                                  <w:pPr>
                                    <w:pStyle w:val="a7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Цвет</w:t>
                                  </w:r>
                                  <w:r w:rsidRPr="004070B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id w:val="-427194783"/>
                                      <w:placeholder>
                                        <w:docPart w:val="6C60227A3BE1410C8172AC8A896188B8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.CarcassColor”/&gt;</w:t>
                                      </w:r>
                                    </w:sdtContent>
                                  </w:sdt>
                                </w:p>
                                <w:p w14:paraId="4128E393" w14:textId="112EA882" w:rsidR="001D0865" w:rsidRPr="004070B4" w:rsidRDefault="001D0865" w:rsidP="00364A01">
                                  <w:pPr>
                                    <w:pStyle w:val="a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Система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E636CB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имплантов</w:t>
                                  </w:r>
                                  <w:r w:rsidRPr="004070B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cstheme="minorHAnsi"/>
                                        <w:sz w:val="20"/>
                                        <w:szCs w:val="20"/>
                                      </w:rPr>
                                      <w:id w:val="-1076825448"/>
                                      <w:placeholder>
                                        <w:docPart w:val="93A6539E0D9F4E2B935F0C60E34A85BD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&lt;Content Select</w:t>
                                      </w:r>
                                      <w:proofErr w:type="gramStart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=”$</w:t>
                                      </w:r>
                                      <w:proofErr w:type="gramEnd"/>
                                      <w:r w:rsidRPr="009A03C9">
                                        <w:rPr>
                                          <w:rFonts w:cstheme="minorHAnsi"/>
                                          <w:u w:val="single"/>
                                          <w:lang w:val="en-US"/>
                                        </w:rPr>
                                        <w:t>.ImplantSystem”/&gt;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8A35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54.4pt;margin-top:3.25pt;width:193.9pt;height:106.2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" stroked="f" strokeweight=".5pt">
                      <v:stroke dashstyle="dash"/>
                      <v:textbox>
                        <w:txbxContent>
                          <w:p w14:paraId="00542BDF" w14:textId="77777777" w:rsidR="00364A01" w:rsidRPr="006D0CA3" w:rsidRDefault="00364A01" w:rsidP="00364A01">
                            <w:pPr>
                              <w:pStyle w:val="a7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74747">
                              <w:rPr>
                                <w:rFonts w:ascii="IrisUPC" w:hAnsi="IrisUPC" w:cs="IrisUPC"/>
                                <w:b/>
                                <w:color w:val="17365D" w:themeColor="text2" w:themeShade="BF"/>
                                <w:sz w:val="28"/>
                                <w:szCs w:val="28"/>
                                <w:lang w:val="en-US"/>
                              </w:rPr>
                              <w:t>GERMADENT</w:t>
                            </w:r>
                            <w:r w:rsidRPr="006D0CA3">
                              <w:rPr>
                                <w:rFonts w:ascii="IrisUPC" w:hAnsi="IrisUPC" w:cs="IrisUPC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.LAB</w:t>
                            </w:r>
                          </w:p>
                          <w:p w14:paraId="0BADA838" w14:textId="61E2DEA7" w:rsidR="00556E2B" w:rsidRPr="004070B4" w:rsidRDefault="00556E2B" w:rsidP="00364A0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Заказчик</w:t>
                            </w:r>
                            <w:r w:rsidRPr="004070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id w:val="333032579"/>
                                <w:placeholder>
                                  <w:docPart w:val="F55C26A0177A4B848A51C3AB5AFC96F9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.CustomerName”/&gt;</w:t>
                                </w:r>
                              </w:sdtContent>
                            </w:sdt>
                          </w:p>
                          <w:p w14:paraId="578492DE" w14:textId="5329EB5F" w:rsidR="00556E2B" w:rsidRPr="00556E2B" w:rsidRDefault="00556E2B" w:rsidP="00364A0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№ 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заказ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наряда</w:t>
                            </w:r>
                            <w:r w:rsidRPr="001D08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899054650"/>
                                <w:placeholder>
                                  <w:docPart w:val="C2900203176146AF966247482376710D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.</w:t>
                                </w:r>
                                <w:r w:rsidR="001D0865"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DocNumber</w:t>
                                </w:r>
                                <w:r w:rsidRPr="00FF023F">
                                  <w:rPr>
                                    <w:rFonts w:cstheme="minorHAnsi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”/&gt;</w:t>
                                </w:r>
                              </w:sdtContent>
                            </w:sdt>
                          </w:p>
                          <w:p w14:paraId="211FB7D2" w14:textId="7DC03E7B" w:rsidR="00556E2B" w:rsidRPr="00556E2B" w:rsidRDefault="00556E2B" w:rsidP="00364A0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Пациент</w:t>
                            </w:r>
                            <w:r w:rsidRPr="00556E2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925649122"/>
                                <w:placeholder>
                                  <w:docPart w:val="838CB9C62A404F6F8CAE0824BB8A6453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.PatientFullName”/&gt;</w:t>
                                </w:r>
                              </w:sdtContent>
                            </w:sdt>
                          </w:p>
                          <w:p w14:paraId="23630635" w14:textId="72E7C978" w:rsidR="00556E2B" w:rsidRPr="004070B4" w:rsidRDefault="001D0865" w:rsidP="00364A01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Цвет</w:t>
                            </w:r>
                            <w:r w:rsidRPr="004070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-427194783"/>
                                <w:placeholder>
                                  <w:docPart w:val="6C60227A3BE1410C8172AC8A896188B8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.CarcassColor”/&gt;</w:t>
                                </w:r>
                              </w:sdtContent>
                            </w:sdt>
                          </w:p>
                          <w:p w14:paraId="4128E393" w14:textId="112EA882" w:rsidR="001D0865" w:rsidRPr="004070B4" w:rsidRDefault="001D0865" w:rsidP="00364A01">
                            <w:pPr>
                              <w:pStyle w:val="a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Система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636CB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имплантов</w:t>
                            </w:r>
                            <w:r w:rsidRPr="004070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id w:val="-1076825448"/>
                                <w:placeholder>
                                  <w:docPart w:val="93A6539E0D9F4E2B935F0C60E34A85BD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&lt;Content Select</w:t>
                                </w:r>
                                <w:proofErr w:type="gramStart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=”$</w:t>
                                </w:r>
                                <w:proofErr w:type="gramEnd"/>
                                <w:r w:rsidRPr="009A03C9">
                                  <w:rPr>
                                    <w:rFonts w:cstheme="minorHAnsi"/>
                                    <w:u w:val="single"/>
                                    <w:lang w:val="en-US"/>
                                  </w:rPr>
                                  <w:t>.ImplantSystem”/&gt;</w:t>
                                </w:r>
                              </w:sdtContent>
                            </w:sdt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3B7B498" w14:textId="02E319AB" w:rsidR="009A03C9" w:rsidRDefault="009A03C9" w:rsidP="006C7F48">
      <w:pPr>
        <w:pStyle w:val="a7"/>
        <w:rPr>
          <w:sz w:val="18"/>
          <w:szCs w:val="18"/>
        </w:rPr>
      </w:pPr>
      <w:bookmarkStart w:id="2" w:name="_GoBack"/>
      <w:bookmarkEnd w:id="2"/>
    </w:p>
    <w:p w14:paraId="12B0BD44" w14:textId="7D28787B" w:rsidR="00E636CB" w:rsidRDefault="00E636CB" w:rsidP="006C7F48">
      <w:pPr>
        <w:pStyle w:val="a7"/>
        <w:rPr>
          <w:sz w:val="18"/>
          <w:szCs w:val="18"/>
        </w:rPr>
      </w:pPr>
    </w:p>
    <w:sectPr w:rsidR="00E636CB" w:rsidSect="00755F59">
      <w:pgSz w:w="11906" w:h="16838"/>
      <w:pgMar w:top="397" w:right="567" w:bottom="113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useXSLTWhenSaving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17765"/>
    <w:rsid w:val="00122AA4"/>
    <w:rsid w:val="00123831"/>
    <w:rsid w:val="00126750"/>
    <w:rsid w:val="00174747"/>
    <w:rsid w:val="00175EF9"/>
    <w:rsid w:val="001A36BC"/>
    <w:rsid w:val="001D0865"/>
    <w:rsid w:val="001D61FA"/>
    <w:rsid w:val="001E245C"/>
    <w:rsid w:val="00232FE0"/>
    <w:rsid w:val="00254E67"/>
    <w:rsid w:val="002710C4"/>
    <w:rsid w:val="00276FBE"/>
    <w:rsid w:val="002A17CE"/>
    <w:rsid w:val="00331D95"/>
    <w:rsid w:val="00353407"/>
    <w:rsid w:val="00364A01"/>
    <w:rsid w:val="0039725E"/>
    <w:rsid w:val="003E7990"/>
    <w:rsid w:val="003F4B76"/>
    <w:rsid w:val="004070B4"/>
    <w:rsid w:val="00414E94"/>
    <w:rsid w:val="0041619E"/>
    <w:rsid w:val="00445492"/>
    <w:rsid w:val="00493178"/>
    <w:rsid w:val="00497F85"/>
    <w:rsid w:val="004D49D4"/>
    <w:rsid w:val="0051686D"/>
    <w:rsid w:val="00517FC7"/>
    <w:rsid w:val="00556E2B"/>
    <w:rsid w:val="005C0787"/>
    <w:rsid w:val="00613E5E"/>
    <w:rsid w:val="006152C7"/>
    <w:rsid w:val="00622868"/>
    <w:rsid w:val="0062701C"/>
    <w:rsid w:val="006456E8"/>
    <w:rsid w:val="00687A2A"/>
    <w:rsid w:val="00691A9F"/>
    <w:rsid w:val="006B485E"/>
    <w:rsid w:val="006C7F48"/>
    <w:rsid w:val="006D0CA3"/>
    <w:rsid w:val="006F1E96"/>
    <w:rsid w:val="006F4E17"/>
    <w:rsid w:val="006F6DB8"/>
    <w:rsid w:val="0072340E"/>
    <w:rsid w:val="00755F59"/>
    <w:rsid w:val="007679A1"/>
    <w:rsid w:val="007C7B5A"/>
    <w:rsid w:val="007F1664"/>
    <w:rsid w:val="0080129A"/>
    <w:rsid w:val="0083500B"/>
    <w:rsid w:val="00877D67"/>
    <w:rsid w:val="008875B6"/>
    <w:rsid w:val="008C3C02"/>
    <w:rsid w:val="008D09CC"/>
    <w:rsid w:val="008D3FDA"/>
    <w:rsid w:val="008E089D"/>
    <w:rsid w:val="008E7681"/>
    <w:rsid w:val="00906B88"/>
    <w:rsid w:val="00917D2B"/>
    <w:rsid w:val="00981860"/>
    <w:rsid w:val="009A03C9"/>
    <w:rsid w:val="009D4C26"/>
    <w:rsid w:val="009F125B"/>
    <w:rsid w:val="009F4C42"/>
    <w:rsid w:val="00A0435E"/>
    <w:rsid w:val="00A47E16"/>
    <w:rsid w:val="00A73F38"/>
    <w:rsid w:val="00A953AA"/>
    <w:rsid w:val="00AA23BF"/>
    <w:rsid w:val="00AB63CF"/>
    <w:rsid w:val="00AD0D26"/>
    <w:rsid w:val="00B06E0B"/>
    <w:rsid w:val="00B235C5"/>
    <w:rsid w:val="00B257E9"/>
    <w:rsid w:val="00B53E89"/>
    <w:rsid w:val="00B60A38"/>
    <w:rsid w:val="00BE2A99"/>
    <w:rsid w:val="00C0333F"/>
    <w:rsid w:val="00C06232"/>
    <w:rsid w:val="00C31F56"/>
    <w:rsid w:val="00C55F3F"/>
    <w:rsid w:val="00C61E5F"/>
    <w:rsid w:val="00C74D9A"/>
    <w:rsid w:val="00C84947"/>
    <w:rsid w:val="00CB58BD"/>
    <w:rsid w:val="00CD175D"/>
    <w:rsid w:val="00CD3BD3"/>
    <w:rsid w:val="00D111AD"/>
    <w:rsid w:val="00D37676"/>
    <w:rsid w:val="00D77552"/>
    <w:rsid w:val="00D919E3"/>
    <w:rsid w:val="00DB7426"/>
    <w:rsid w:val="00DC0501"/>
    <w:rsid w:val="00E25D07"/>
    <w:rsid w:val="00E636CB"/>
    <w:rsid w:val="00E70637"/>
    <w:rsid w:val="00EC21B9"/>
    <w:rsid w:val="00EF1F3F"/>
    <w:rsid w:val="00F1250B"/>
    <w:rsid w:val="00F25DA5"/>
    <w:rsid w:val="00F537B7"/>
    <w:rsid w:val="00F72B69"/>
    <w:rsid w:val="00F9332D"/>
    <w:rsid w:val="00FA102C"/>
    <w:rsid w:val="00FD778C"/>
    <w:rsid w:val="00FE2728"/>
    <w:rsid w:val="00FF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4CEC058"/>
  <w15:docId w15:val="{B13C838B-9DB7-4164-9ED7-72B13621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  <w:style w:type="paragraph" w:styleId="a7">
    <w:name w:val="No Spacing"/>
    <w:uiPriority w:val="1"/>
    <w:qFormat/>
    <w:rsid w:val="006C7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15FBB8D9E740018EDDD65D492395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287D0E-77DC-454B-82DF-E2FEA9F9A6F0}"/>
      </w:docPartPr>
      <w:docPartBody>
        <w:p w:rsidR="00FB6E0A" w:rsidRDefault="00094A80" w:rsidP="00094A80">
          <w:pPr>
            <w:pStyle w:val="0415FBB8D9E740018EDDD65D4923951A4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</w:t>
          </w:r>
          <w:bookmarkStart w:id="0" w:name="_Hlk75039120"/>
          <w:r w:rsidRPr="006F4E17">
            <w:rPr>
              <w:rFonts w:ascii="Arial" w:hAnsi="Arial" w:cs="Arial"/>
              <w:b/>
              <w:sz w:val="32"/>
              <w:szCs w:val="32"/>
            </w:rPr>
            <w:t>DocNumber</w:t>
          </w:r>
          <w:bookmarkEnd w:id="0"/>
          <w:r w:rsidRPr="006F4E17">
            <w:rPr>
              <w:rFonts w:ascii="Arial" w:hAnsi="Arial" w:cs="Arial"/>
              <w:b/>
              <w:sz w:val="32"/>
              <w:szCs w:val="32"/>
            </w:rPr>
            <w:t>”/&gt;</w:t>
          </w:r>
        </w:p>
      </w:docPartBody>
    </w:docPart>
    <w:docPart>
      <w:docPartPr>
        <w:name w:val="E53C9D0E813845C4AFDEF493ADA945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9ABCF-89FE-48F4-81F5-771B1193B796}"/>
      </w:docPartPr>
      <w:docPartBody>
        <w:p w:rsidR="00FB6E0A" w:rsidRDefault="00094A80" w:rsidP="00094A80">
          <w:pPr>
            <w:pStyle w:val="E53C9D0E813845C4AFDEF493ADA945DF4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0D50D7475DC8442E9AAE821071FC5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8C0B4F-7B82-4B2A-8682-C5A591EF4094}"/>
      </w:docPartPr>
      <w:docPartBody>
        <w:p w:rsidR="00FB6E0A" w:rsidRDefault="00094A80" w:rsidP="00094A80">
          <w:pPr>
            <w:pStyle w:val="0D50D7475DC8442E9AAE821071FC5438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bookmarkStart w:id="1" w:name="_Hlk75039030"/>
          <w:r w:rsidRPr="00BE2A99">
            <w:rPr>
              <w:rFonts w:cstheme="minorHAnsi"/>
              <w:sz w:val="24"/>
              <w:szCs w:val="24"/>
            </w:rPr>
            <w:t>PatientFullName</w:t>
          </w:r>
          <w:bookmarkEnd w:id="1"/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BF3411E4B924A9D9A3FBA4EEAA351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D475A-DB22-4E35-BC51-32EE4E13A3F8}"/>
      </w:docPartPr>
      <w:docPartBody>
        <w:p w:rsidR="00FB6E0A" w:rsidRDefault="00094A80" w:rsidP="00094A80">
          <w:pPr>
            <w:pStyle w:val="6BF3411E4B924A9D9A3FBA4EEAA351A24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83D21A5A0A1247CEACAD69BEB6A213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76B94F-0108-421F-9C94-F473FD268B5D}"/>
      </w:docPartPr>
      <w:docPartBody>
        <w:p w:rsidR="00FB6E0A" w:rsidRDefault="00094A80" w:rsidP="00094A80">
          <w:pPr>
            <w:pStyle w:val="83D21A5A0A1247CEACAD69BEB6A2138B4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CA938C9810894C67BC9F85ACF09C01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AAF4AC-7B1B-4634-BCB6-16ADEB5AAB9C}"/>
      </w:docPartPr>
      <w:docPartBody>
        <w:p w:rsidR="00FB6E0A" w:rsidRDefault="00094A80" w:rsidP="00094A80">
          <w:pPr>
            <w:pStyle w:val="CA938C9810894C67BC9F85ACF09C01934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B74701BBF16845F4A2BA9540962E8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4CC066-6F52-4727-BE0E-913E6B0029A4}"/>
      </w:docPartPr>
      <w:docPartBody>
        <w:p w:rsidR="00FB6E0A" w:rsidRDefault="00094A80" w:rsidP="00094A80">
          <w:pPr>
            <w:pStyle w:val="B74701BBF16845F4A2BA9540962E8578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89CD77D6EB7D458DA7D29A21B8BD5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460377-01EF-4067-802B-D2B2B0691AB9}"/>
      </w:docPartPr>
      <w:docPartBody>
        <w:p w:rsidR="00FB6E0A" w:rsidRDefault="00094A80" w:rsidP="00094A80">
          <w:pPr>
            <w:pStyle w:val="89CD77D6EB7D458DA7D29A21B8BD50FF4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397544476C164CCE8384FFF101D22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9EE67-E1AA-43F5-986B-538C098C2812}"/>
      </w:docPartPr>
      <w:docPartBody>
        <w:p w:rsidR="00FB6E0A" w:rsidRDefault="00094A80" w:rsidP="00094A80">
          <w:pPr>
            <w:pStyle w:val="397544476C164CCE8384FFF101D22EA04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31AB0E641E4244B38E84873F3F556D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8996AC-9BDE-4EBE-AA7F-2EF3C05411DE}"/>
      </w:docPartPr>
      <w:docPartBody>
        <w:p w:rsidR="00FB6E0A" w:rsidRDefault="00094A80" w:rsidP="00094A80">
          <w:pPr>
            <w:pStyle w:val="31AB0E641E4244B38E84873F3F556DA64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71C21B51A0F41D5B678DBF2872600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79C1BA-AC6D-472E-9995-6436858775DE}"/>
      </w:docPartPr>
      <w:docPartBody>
        <w:p w:rsidR="00FB6E0A" w:rsidRDefault="00094A80" w:rsidP="00094A80">
          <w:pPr>
            <w:pStyle w:val="F71C21B51A0F41D5B678DBF2872600D44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850ACA17F5ED4F179AD8506E39663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AB3B8F-166E-43E4-8869-4911A5F3A502}"/>
      </w:docPartPr>
      <w:docPartBody>
        <w:p w:rsidR="00FB6E0A" w:rsidRDefault="00094A80" w:rsidP="00094A80">
          <w:pPr>
            <w:pStyle w:val="850ACA17F5ED4F179AD8506E396635C04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B732D5E3E5654D28A18DC2D358B6C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927D2F-0310-4489-B79D-567A9E49340E}"/>
      </w:docPartPr>
      <w:docPartBody>
        <w:p w:rsidR="00FB6E0A" w:rsidRDefault="00094A80" w:rsidP="00094A80">
          <w:pPr>
            <w:pStyle w:val="B732D5E3E5654D28A18DC2D358B6C2724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27BD63D25556461FA080B7FC41536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D2F4D-D02E-4612-9302-E33BA6F3304A}"/>
      </w:docPartPr>
      <w:docPartBody>
        <w:p w:rsidR="00FB6E0A" w:rsidRDefault="00094A80" w:rsidP="00094A80">
          <w:pPr>
            <w:pStyle w:val="27BD63D25556461FA080B7FC4153685F4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  <w:docPart>
      <w:docPartPr>
        <w:name w:val="A5FD042F77464C999C38C272718BB8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59A65-253E-49E1-91AE-FBA8EB997DAB}"/>
      </w:docPartPr>
      <w:docPartBody>
        <w:p w:rsidR="00FB6E0A" w:rsidRDefault="00094A80" w:rsidP="00094A80">
          <w:pPr>
            <w:pStyle w:val="A5FD042F77464C999C38C272718BB8C74"/>
          </w:pPr>
          <w:r w:rsidRPr="00C06232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C1EE7D1A996A49DCBEC72BFFB8D08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AC9994-CB9A-4EA8-A3F5-AF9358D0B719}"/>
      </w:docPartPr>
      <w:docPartBody>
        <w:p w:rsidR="00FB6E0A" w:rsidRDefault="00094A80" w:rsidP="00094A80">
          <w:pPr>
            <w:pStyle w:val="C1EE7D1A996A49DCBEC72BFFB8D08F544"/>
          </w:pPr>
          <w:r w:rsidRPr="00C06232">
            <w:rPr>
              <w:rFonts w:cstheme="minorHAnsi"/>
              <w:sz w:val="24"/>
              <w:szCs w:val="24"/>
              <w:lang w:val="en-US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C06232">
            <w:rPr>
              <w:rFonts w:cstheme="minorHAnsi"/>
              <w:sz w:val="24"/>
              <w:szCs w:val="24"/>
              <w:lang w:val="en-US"/>
            </w:rPr>
            <w:t>Description”/&gt;</w:t>
          </w:r>
        </w:p>
      </w:docPartBody>
    </w:docPart>
    <w:docPart>
      <w:docPartPr>
        <w:name w:val="4D8E7B4D31F042B38F18BBB56B607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3320C6-760D-41F6-B65F-D5C8E0022964}"/>
      </w:docPartPr>
      <w:docPartBody>
        <w:p w:rsidR="00FB6E0A" w:rsidRDefault="00094A80" w:rsidP="00094A80">
          <w:pPr>
            <w:pStyle w:val="4D8E7B4D31F042B38F18BBB56B60715F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FB6DD8F5BDFF4AC1A8E37584908E5D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354E5-2A8D-448A-9624-D4F11441720D}"/>
      </w:docPartPr>
      <w:docPartBody>
        <w:p w:rsidR="00FB6E0A" w:rsidRDefault="00094A80" w:rsidP="00094A80">
          <w:pPr>
            <w:pStyle w:val="FB6DD8F5BDFF4AC1A8E37584908E5D1B4"/>
          </w:pPr>
          <w:r w:rsidRPr="00BE2A99">
            <w:rPr>
              <w:rFonts w:cstheme="minorHAnsi"/>
              <w:sz w:val="24"/>
              <w:szCs w:val="24"/>
            </w:rPr>
            <w:t>&lt;Content Select=”$.OfficeAdmin</w:t>
          </w:r>
          <w:r>
            <w:rPr>
              <w:rFonts w:cstheme="minorHAnsi"/>
              <w:sz w:val="24"/>
              <w:szCs w:val="24"/>
              <w:lang w:val="en-US"/>
            </w:rPr>
            <w:t>Name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F55C26A0177A4B848A51C3AB5AFC96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8D0A99-915C-4968-9DA8-CBE7C168EB6B}"/>
      </w:docPartPr>
      <w:docPartBody>
        <w:p w:rsidR="00C175FB" w:rsidRDefault="00094A80" w:rsidP="00094A80">
          <w:pPr>
            <w:pStyle w:val="F55C26A0177A4B848A51C3AB5AFC96F94"/>
          </w:pPr>
          <w:r w:rsidRPr="00E636CB">
            <w:rPr>
              <w:rFonts w:cstheme="minorHAnsi"/>
              <w:lang w:val="en-US"/>
            </w:rPr>
            <w:t>&lt;Content Select=”$.CustomerName”/&gt;</w:t>
          </w:r>
        </w:p>
      </w:docPartBody>
    </w:docPart>
    <w:docPart>
      <w:docPartPr>
        <w:name w:val="838CB9C62A404F6F8CAE0824BB8A64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655112-6F8B-4BE9-8172-8F529601A23E}"/>
      </w:docPartPr>
      <w:docPartBody>
        <w:p w:rsidR="00C175FB" w:rsidRDefault="00094A80" w:rsidP="00094A80">
          <w:pPr>
            <w:pStyle w:val="838CB9C62A404F6F8CAE0824BB8A64534"/>
          </w:pPr>
          <w:r w:rsidRPr="00E636CB">
            <w:rPr>
              <w:rFonts w:cstheme="minorHAnsi"/>
              <w:lang w:val="en-US"/>
            </w:rPr>
            <w:t>&lt;Content Select=”$.PatientFullName”/&gt;</w:t>
          </w:r>
        </w:p>
      </w:docPartBody>
    </w:docPart>
    <w:docPart>
      <w:docPartPr>
        <w:name w:val="C2900203176146AF9662474823767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38169-E5C8-4BDC-9268-2B7673DED2CE}"/>
      </w:docPartPr>
      <w:docPartBody>
        <w:p w:rsidR="00C175FB" w:rsidRDefault="00094A80" w:rsidP="00094A80">
          <w:pPr>
            <w:pStyle w:val="C2900203176146AF966247482376710D4"/>
          </w:pPr>
          <w:r w:rsidRPr="00E636CB">
            <w:rPr>
              <w:rFonts w:cstheme="minorHAnsi"/>
              <w:b/>
              <w:bCs/>
              <w:lang w:val="en-US"/>
            </w:rPr>
            <w:t>&lt;Content Select=”$.DocNumber”/&gt;</w:t>
          </w:r>
        </w:p>
      </w:docPartBody>
    </w:docPart>
    <w:docPart>
      <w:docPartPr>
        <w:name w:val="6C60227A3BE1410C8172AC8A896188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A3729A-EC56-4B8B-81ED-305E96FFDC59}"/>
      </w:docPartPr>
      <w:docPartBody>
        <w:p w:rsidR="00C175FB" w:rsidRDefault="00094A80" w:rsidP="00094A80">
          <w:pPr>
            <w:pStyle w:val="6C60227A3BE1410C8172AC8A896188B84"/>
          </w:pPr>
          <w:r w:rsidRPr="00E636CB">
            <w:rPr>
              <w:rFonts w:cstheme="minorHAnsi"/>
              <w:lang w:val="en-US"/>
            </w:rPr>
            <w:t>&lt;Content Select=”$.CarcassColor”/&gt;</w:t>
          </w:r>
        </w:p>
      </w:docPartBody>
    </w:docPart>
    <w:docPart>
      <w:docPartPr>
        <w:name w:val="93A6539E0D9F4E2B935F0C60E34A8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BD8CDC-D162-4E20-9DEC-073FDFD05B7E}"/>
      </w:docPartPr>
      <w:docPartBody>
        <w:p w:rsidR="00C175FB" w:rsidRDefault="00094A80" w:rsidP="00094A80">
          <w:pPr>
            <w:pStyle w:val="93A6539E0D9F4E2B935F0C60E34A85BD4"/>
          </w:pPr>
          <w:r w:rsidRPr="00E636CB">
            <w:rPr>
              <w:rFonts w:cstheme="minorHAnsi"/>
              <w:lang w:val="en-US"/>
            </w:rPr>
            <w:t>&lt;Content Select=”$.ImplantSystem”/&gt;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6EB"/>
    <w:rsid w:val="00012AF6"/>
    <w:rsid w:val="00032D53"/>
    <w:rsid w:val="00033CA6"/>
    <w:rsid w:val="00094A80"/>
    <w:rsid w:val="000A0465"/>
    <w:rsid w:val="000A27D5"/>
    <w:rsid w:val="000C1BD0"/>
    <w:rsid w:val="000E3647"/>
    <w:rsid w:val="00147F45"/>
    <w:rsid w:val="00165E56"/>
    <w:rsid w:val="001C07AE"/>
    <w:rsid w:val="00226AD9"/>
    <w:rsid w:val="00237B64"/>
    <w:rsid w:val="002C0CDC"/>
    <w:rsid w:val="002D7D0B"/>
    <w:rsid w:val="0030300E"/>
    <w:rsid w:val="00352FE4"/>
    <w:rsid w:val="00401D05"/>
    <w:rsid w:val="00403D60"/>
    <w:rsid w:val="00430545"/>
    <w:rsid w:val="004A4247"/>
    <w:rsid w:val="004B1FBD"/>
    <w:rsid w:val="004B7CCA"/>
    <w:rsid w:val="004D14F4"/>
    <w:rsid w:val="004F2669"/>
    <w:rsid w:val="00513FC0"/>
    <w:rsid w:val="00527637"/>
    <w:rsid w:val="00527D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8B071C"/>
    <w:rsid w:val="0098184B"/>
    <w:rsid w:val="00997C4B"/>
    <w:rsid w:val="009F0BF8"/>
    <w:rsid w:val="00AE46EB"/>
    <w:rsid w:val="00B53A97"/>
    <w:rsid w:val="00B864C0"/>
    <w:rsid w:val="00B9080D"/>
    <w:rsid w:val="00BB6174"/>
    <w:rsid w:val="00BD72A2"/>
    <w:rsid w:val="00C175FB"/>
    <w:rsid w:val="00CD742B"/>
    <w:rsid w:val="00CE1E57"/>
    <w:rsid w:val="00D353F2"/>
    <w:rsid w:val="00DE2F46"/>
    <w:rsid w:val="00DE4F88"/>
    <w:rsid w:val="00DE76E5"/>
    <w:rsid w:val="00DF0A07"/>
    <w:rsid w:val="00DF315B"/>
    <w:rsid w:val="00E36AAA"/>
    <w:rsid w:val="00EF63FD"/>
    <w:rsid w:val="00F2001E"/>
    <w:rsid w:val="00F857AC"/>
    <w:rsid w:val="00FB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4A80"/>
    <w:rPr>
      <w:color w:val="808080"/>
    </w:rPr>
  </w:style>
  <w:style w:type="paragraph" w:customStyle="1" w:styleId="10817DA6826F43AB802B7B7C3020542B">
    <w:name w:val="10817DA6826F43AB802B7B7C3020542B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">
    <w:name w:val="EBB1FAD903994BD99CD9BAEBD742CF76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">
    <w:name w:val="DD0B235AE9F541F28DCA14F01E190024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">
    <w:name w:val="E691AD8FBDC545CE9D4B913E6E51CEB1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">
    <w:name w:val="970F3068AE71464BADC9EE0B4C773E8F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">
    <w:name w:val="233CEF25BA324C3E93BC2D75EE84913C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">
    <w:name w:val="E48FC5D921034A88AD5E86906E48E430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">
    <w:name w:val="9B65014DA90746138035D06D55FF97A0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">
    <w:name w:val="EEAB8BBFD30D4B3795A1858A7270412D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">
    <w:name w:val="C907CB58A645435BAFD48131F1ED6BB3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0447E4D8A18E47C4B4CF346094EA77BE">
    <w:name w:val="0447E4D8A18E47C4B4CF346094EA77BE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4E1C9D11D2C949D9BF6EE481B0DC65C7">
    <w:name w:val="4E1C9D11D2C949D9BF6EE481B0DC65C7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CC85694010184F108C50E21E6B1D13BD">
    <w:name w:val="CC85694010184F108C50E21E6B1D13BD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960CA460D6E942169778328E70FE50D1">
    <w:name w:val="960CA460D6E942169778328E70FE50D1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42087C8DC5EE48D8B221A4691D1B41C6">
    <w:name w:val="42087C8DC5EE48D8B221A4691D1B41C6"/>
    <w:rsid w:val="00997C4B"/>
    <w:pPr>
      <w:spacing w:after="200" w:line="276" w:lineRule="auto"/>
    </w:pPr>
    <w:rPr>
      <w:rFonts w:eastAsiaTheme="minorHAnsi"/>
      <w:lang w:eastAsia="en-US"/>
    </w:rPr>
  </w:style>
  <w:style w:type="paragraph" w:customStyle="1" w:styleId="0415FBB8D9E740018EDDD65D4923951A">
    <w:name w:val="0415FBB8D9E740018EDDD65D4923951A"/>
    <w:rsid w:val="00527637"/>
  </w:style>
  <w:style w:type="paragraph" w:customStyle="1" w:styleId="E53C9D0E813845C4AFDEF493ADA945DF">
    <w:name w:val="E53C9D0E813845C4AFDEF493ADA945DF"/>
    <w:rsid w:val="00527637"/>
  </w:style>
  <w:style w:type="paragraph" w:customStyle="1" w:styleId="0D50D7475DC8442E9AAE821071FC5438">
    <w:name w:val="0D50D7475DC8442E9AAE821071FC5438"/>
    <w:rsid w:val="00527637"/>
  </w:style>
  <w:style w:type="paragraph" w:customStyle="1" w:styleId="6BF3411E4B924A9D9A3FBA4EEAA351A2">
    <w:name w:val="6BF3411E4B924A9D9A3FBA4EEAA351A2"/>
    <w:rsid w:val="00527637"/>
  </w:style>
  <w:style w:type="paragraph" w:customStyle="1" w:styleId="83D21A5A0A1247CEACAD69BEB6A2138B">
    <w:name w:val="83D21A5A0A1247CEACAD69BEB6A2138B"/>
    <w:rsid w:val="00527637"/>
  </w:style>
  <w:style w:type="paragraph" w:customStyle="1" w:styleId="CA938C9810894C67BC9F85ACF09C0193">
    <w:name w:val="CA938C9810894C67BC9F85ACF09C0193"/>
    <w:rsid w:val="00527637"/>
  </w:style>
  <w:style w:type="paragraph" w:customStyle="1" w:styleId="B74701BBF16845F4A2BA9540962E8578">
    <w:name w:val="B74701BBF16845F4A2BA9540962E8578"/>
    <w:rsid w:val="00527637"/>
  </w:style>
  <w:style w:type="paragraph" w:customStyle="1" w:styleId="89CD77D6EB7D458DA7D29A21B8BD50FF">
    <w:name w:val="89CD77D6EB7D458DA7D29A21B8BD50FF"/>
    <w:rsid w:val="00527637"/>
  </w:style>
  <w:style w:type="paragraph" w:customStyle="1" w:styleId="397544476C164CCE8384FFF101D22EA0">
    <w:name w:val="397544476C164CCE8384FFF101D22EA0"/>
    <w:rsid w:val="00527637"/>
  </w:style>
  <w:style w:type="paragraph" w:customStyle="1" w:styleId="31AB0E641E4244B38E84873F3F556DA6">
    <w:name w:val="31AB0E641E4244B38E84873F3F556DA6"/>
    <w:rsid w:val="00527637"/>
  </w:style>
  <w:style w:type="paragraph" w:customStyle="1" w:styleId="F71C21B51A0F41D5B678DBF2872600D4">
    <w:name w:val="F71C21B51A0F41D5B678DBF2872600D4"/>
    <w:rsid w:val="00527637"/>
  </w:style>
  <w:style w:type="paragraph" w:customStyle="1" w:styleId="850ACA17F5ED4F179AD8506E396635C0">
    <w:name w:val="850ACA17F5ED4F179AD8506E396635C0"/>
    <w:rsid w:val="00527637"/>
  </w:style>
  <w:style w:type="paragraph" w:customStyle="1" w:styleId="B732D5E3E5654D28A18DC2D358B6C272">
    <w:name w:val="B732D5E3E5654D28A18DC2D358B6C272"/>
    <w:rsid w:val="00527637"/>
  </w:style>
  <w:style w:type="paragraph" w:customStyle="1" w:styleId="27BD63D25556461FA080B7FC4153685F">
    <w:name w:val="27BD63D25556461FA080B7FC4153685F"/>
    <w:rsid w:val="00527637"/>
  </w:style>
  <w:style w:type="paragraph" w:customStyle="1" w:styleId="A5FD042F77464C999C38C272718BB8C7">
    <w:name w:val="A5FD042F77464C999C38C272718BB8C7"/>
    <w:rsid w:val="00527637"/>
  </w:style>
  <w:style w:type="paragraph" w:customStyle="1" w:styleId="C1EE7D1A996A49DCBEC72BFFB8D08F54">
    <w:name w:val="C1EE7D1A996A49DCBEC72BFFB8D08F54"/>
    <w:rsid w:val="00527637"/>
  </w:style>
  <w:style w:type="paragraph" w:customStyle="1" w:styleId="4D8E7B4D31F042B38F18BBB56B60715F">
    <w:name w:val="4D8E7B4D31F042B38F18BBB56B60715F"/>
    <w:rsid w:val="00527637"/>
  </w:style>
  <w:style w:type="paragraph" w:customStyle="1" w:styleId="FB6DD8F5BDFF4AC1A8E37584908E5D1B">
    <w:name w:val="FB6DD8F5BDFF4AC1A8E37584908E5D1B"/>
    <w:rsid w:val="00527637"/>
  </w:style>
  <w:style w:type="paragraph" w:customStyle="1" w:styleId="57CE6A8928904C199BD1010B9656B442">
    <w:name w:val="57CE6A8928904C199BD1010B9656B442"/>
    <w:rsid w:val="00FB6E0A"/>
  </w:style>
  <w:style w:type="paragraph" w:customStyle="1" w:styleId="F55C26A0177A4B848A51C3AB5AFC96F9">
    <w:name w:val="F55C26A0177A4B848A51C3AB5AFC96F9"/>
    <w:rsid w:val="00FB6E0A"/>
  </w:style>
  <w:style w:type="paragraph" w:customStyle="1" w:styleId="838CB9C62A404F6F8CAE0824BB8A6453">
    <w:name w:val="838CB9C62A404F6F8CAE0824BB8A6453"/>
    <w:rsid w:val="00FB6E0A"/>
  </w:style>
  <w:style w:type="paragraph" w:customStyle="1" w:styleId="C2900203176146AF966247482376710D">
    <w:name w:val="C2900203176146AF966247482376710D"/>
    <w:rsid w:val="00FB6E0A"/>
  </w:style>
  <w:style w:type="paragraph" w:customStyle="1" w:styleId="6C60227A3BE1410C8172AC8A896188B8">
    <w:name w:val="6C60227A3BE1410C8172AC8A896188B8"/>
    <w:rsid w:val="00FB6E0A"/>
  </w:style>
  <w:style w:type="paragraph" w:customStyle="1" w:styleId="93A6539E0D9F4E2B935F0C60E34A85BD">
    <w:name w:val="93A6539E0D9F4E2B935F0C60E34A85BD"/>
    <w:rsid w:val="00FB6E0A"/>
  </w:style>
  <w:style w:type="paragraph" w:customStyle="1" w:styleId="0415FBB8D9E740018EDDD65D4923951A1">
    <w:name w:val="0415FBB8D9E740018EDDD65D4923951A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E53C9D0E813845C4AFDEF493ADA945DF1">
    <w:name w:val="E53C9D0E813845C4AFDEF493ADA945DF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0D50D7475DC8442E9AAE821071FC54381">
    <w:name w:val="0D50D7475DC8442E9AAE821071FC5438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6BF3411E4B924A9D9A3FBA4EEAA351A21">
    <w:name w:val="6BF3411E4B924A9D9A3FBA4EEAA351A2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83D21A5A0A1247CEACAD69BEB6A2138B1">
    <w:name w:val="83D21A5A0A1247CEACAD69BEB6A2138B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CA938C9810894C67BC9F85ACF09C01931">
    <w:name w:val="CA938C9810894C67BC9F85ACF09C0193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B74701BBF16845F4A2BA9540962E85781">
    <w:name w:val="B74701BBF16845F4A2BA9540962E8578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89CD77D6EB7D458DA7D29A21B8BD50FF1">
    <w:name w:val="89CD77D6EB7D458DA7D29A21B8BD50FF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397544476C164CCE8384FFF101D22EA01">
    <w:name w:val="397544476C164CCE8384FFF101D22EA0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31AB0E641E4244B38E84873F3F556DA61">
    <w:name w:val="31AB0E641E4244B38E84873F3F556DA6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F71C21B51A0F41D5B678DBF2872600D41">
    <w:name w:val="F71C21B51A0F41D5B678DBF2872600D4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850ACA17F5ED4F179AD8506E396635C01">
    <w:name w:val="850ACA17F5ED4F179AD8506E396635C0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B732D5E3E5654D28A18DC2D358B6C2721">
    <w:name w:val="B732D5E3E5654D28A18DC2D358B6C272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27BD63D25556461FA080B7FC4153685F1">
    <w:name w:val="27BD63D25556461FA080B7FC4153685F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A5FD042F77464C999C38C272718BB8C71">
    <w:name w:val="A5FD042F77464C999C38C272718BB8C7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C1EE7D1A996A49DCBEC72BFFB8D08F541">
    <w:name w:val="C1EE7D1A996A49DCBEC72BFFB8D08F54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4D8E7B4D31F042B38F18BBB56B60715F1">
    <w:name w:val="4D8E7B4D31F042B38F18BBB56B60715F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FB6DD8F5BDFF4AC1A8E37584908E5D1B1">
    <w:name w:val="FB6DD8F5BDFF4AC1A8E37584908E5D1B1"/>
    <w:rsid w:val="00FB6E0A"/>
    <w:pPr>
      <w:spacing w:after="200" w:line="276" w:lineRule="auto"/>
    </w:pPr>
    <w:rPr>
      <w:rFonts w:eastAsiaTheme="minorHAnsi"/>
      <w:lang w:eastAsia="en-US"/>
    </w:rPr>
  </w:style>
  <w:style w:type="paragraph" w:customStyle="1" w:styleId="F55C26A0177A4B848A51C3AB5AFC96F91">
    <w:name w:val="F55C26A0177A4B848A51C3AB5AFC96F9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C2900203176146AF966247482376710D1">
    <w:name w:val="C2900203176146AF966247482376710D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838CB9C62A404F6F8CAE0824BB8A64531">
    <w:name w:val="838CB9C62A404F6F8CAE0824BB8A6453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6C60227A3BE1410C8172AC8A896188B81">
    <w:name w:val="6C60227A3BE1410C8172AC8A896188B8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93A6539E0D9F4E2B935F0C60E34A85BD1">
    <w:name w:val="93A6539E0D9F4E2B935F0C60E34A85BD1"/>
    <w:rsid w:val="00FB6E0A"/>
    <w:pPr>
      <w:spacing w:after="0" w:line="240" w:lineRule="auto"/>
    </w:pPr>
    <w:rPr>
      <w:rFonts w:eastAsiaTheme="minorHAnsi"/>
      <w:lang w:eastAsia="en-US"/>
    </w:rPr>
  </w:style>
  <w:style w:type="paragraph" w:customStyle="1" w:styleId="0415FBB8D9E740018EDDD65D4923951A2">
    <w:name w:val="0415FBB8D9E740018EDDD65D4923951A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E53C9D0E813845C4AFDEF493ADA945DF2">
    <w:name w:val="E53C9D0E813845C4AFDEF493ADA945DF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0D50D7475DC8442E9AAE821071FC54382">
    <w:name w:val="0D50D7475DC8442E9AAE821071FC5438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6BF3411E4B924A9D9A3FBA4EEAA351A22">
    <w:name w:val="6BF3411E4B924A9D9A3FBA4EEAA351A2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83D21A5A0A1247CEACAD69BEB6A2138B2">
    <w:name w:val="83D21A5A0A1247CEACAD69BEB6A2138B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CA938C9810894C67BC9F85ACF09C01932">
    <w:name w:val="CA938C9810894C67BC9F85ACF09C0193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B74701BBF16845F4A2BA9540962E85782">
    <w:name w:val="B74701BBF16845F4A2BA9540962E8578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89CD77D6EB7D458DA7D29A21B8BD50FF2">
    <w:name w:val="89CD77D6EB7D458DA7D29A21B8BD50FF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397544476C164CCE8384FFF101D22EA02">
    <w:name w:val="397544476C164CCE8384FFF101D22EA0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31AB0E641E4244B38E84873F3F556DA62">
    <w:name w:val="31AB0E641E4244B38E84873F3F556DA6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F71C21B51A0F41D5B678DBF2872600D42">
    <w:name w:val="F71C21B51A0F41D5B678DBF2872600D4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850ACA17F5ED4F179AD8506E396635C02">
    <w:name w:val="850ACA17F5ED4F179AD8506E396635C0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B732D5E3E5654D28A18DC2D358B6C2722">
    <w:name w:val="B732D5E3E5654D28A18DC2D358B6C272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27BD63D25556461FA080B7FC4153685F2">
    <w:name w:val="27BD63D25556461FA080B7FC4153685F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A5FD042F77464C999C38C272718BB8C72">
    <w:name w:val="A5FD042F77464C999C38C272718BB8C7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C1EE7D1A996A49DCBEC72BFFB8D08F542">
    <w:name w:val="C1EE7D1A996A49DCBEC72BFFB8D08F54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4D8E7B4D31F042B38F18BBB56B60715F2">
    <w:name w:val="4D8E7B4D31F042B38F18BBB56B60715F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FB6DD8F5BDFF4AC1A8E37584908E5D1B2">
    <w:name w:val="FB6DD8F5BDFF4AC1A8E37584908E5D1B2"/>
    <w:rsid w:val="009F0BF8"/>
    <w:pPr>
      <w:spacing w:after="200" w:line="276" w:lineRule="auto"/>
    </w:pPr>
    <w:rPr>
      <w:rFonts w:eastAsiaTheme="minorHAnsi"/>
      <w:lang w:eastAsia="en-US"/>
    </w:rPr>
  </w:style>
  <w:style w:type="paragraph" w:customStyle="1" w:styleId="F55C26A0177A4B848A51C3AB5AFC96F92">
    <w:name w:val="F55C26A0177A4B848A51C3AB5AFC96F9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C2900203176146AF966247482376710D2">
    <w:name w:val="C2900203176146AF966247482376710D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838CB9C62A404F6F8CAE0824BB8A64532">
    <w:name w:val="838CB9C62A404F6F8CAE0824BB8A6453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6C60227A3BE1410C8172AC8A896188B82">
    <w:name w:val="6C60227A3BE1410C8172AC8A896188B8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93A6539E0D9F4E2B935F0C60E34A85BD2">
    <w:name w:val="93A6539E0D9F4E2B935F0C60E34A85BD2"/>
    <w:rsid w:val="009F0BF8"/>
    <w:pPr>
      <w:spacing w:after="0" w:line="240" w:lineRule="auto"/>
    </w:pPr>
    <w:rPr>
      <w:rFonts w:eastAsiaTheme="minorHAnsi"/>
      <w:lang w:eastAsia="en-US"/>
    </w:rPr>
  </w:style>
  <w:style w:type="paragraph" w:customStyle="1" w:styleId="0415FBB8D9E740018EDDD65D4923951A3">
    <w:name w:val="0415FBB8D9E740018EDDD65D4923951A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E53C9D0E813845C4AFDEF493ADA945DF3">
    <w:name w:val="E53C9D0E813845C4AFDEF493ADA945DF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0D50D7475DC8442E9AAE821071FC54383">
    <w:name w:val="0D50D7475DC8442E9AAE821071FC5438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6BF3411E4B924A9D9A3FBA4EEAA351A23">
    <w:name w:val="6BF3411E4B924A9D9A3FBA4EEAA351A2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83D21A5A0A1247CEACAD69BEB6A2138B3">
    <w:name w:val="83D21A5A0A1247CEACAD69BEB6A2138B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CA938C9810894C67BC9F85ACF09C01933">
    <w:name w:val="CA938C9810894C67BC9F85ACF09C0193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B74701BBF16845F4A2BA9540962E85783">
    <w:name w:val="B74701BBF16845F4A2BA9540962E8578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89CD77D6EB7D458DA7D29A21B8BD50FF3">
    <w:name w:val="89CD77D6EB7D458DA7D29A21B8BD50FF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397544476C164CCE8384FFF101D22EA03">
    <w:name w:val="397544476C164CCE8384FFF101D22EA0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31AB0E641E4244B38E84873F3F556DA63">
    <w:name w:val="31AB0E641E4244B38E84873F3F556DA6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F71C21B51A0F41D5B678DBF2872600D43">
    <w:name w:val="F71C21B51A0F41D5B678DBF2872600D4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850ACA17F5ED4F179AD8506E396635C03">
    <w:name w:val="850ACA17F5ED4F179AD8506E396635C0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B732D5E3E5654D28A18DC2D358B6C2723">
    <w:name w:val="B732D5E3E5654D28A18DC2D358B6C272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27BD63D25556461FA080B7FC4153685F3">
    <w:name w:val="27BD63D25556461FA080B7FC4153685F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A5FD042F77464C999C38C272718BB8C73">
    <w:name w:val="A5FD042F77464C999C38C272718BB8C7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C1EE7D1A996A49DCBEC72BFFB8D08F543">
    <w:name w:val="C1EE7D1A996A49DCBEC72BFFB8D08F54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4D8E7B4D31F042B38F18BBB56B60715F3">
    <w:name w:val="4D8E7B4D31F042B38F18BBB56B60715F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FB6DD8F5BDFF4AC1A8E37584908E5D1B3">
    <w:name w:val="FB6DD8F5BDFF4AC1A8E37584908E5D1B3"/>
    <w:rsid w:val="00F857AC"/>
    <w:pPr>
      <w:spacing w:after="200" w:line="276" w:lineRule="auto"/>
    </w:pPr>
    <w:rPr>
      <w:rFonts w:eastAsiaTheme="minorHAnsi"/>
      <w:lang w:eastAsia="en-US"/>
    </w:rPr>
  </w:style>
  <w:style w:type="paragraph" w:customStyle="1" w:styleId="F55C26A0177A4B848A51C3AB5AFC96F93">
    <w:name w:val="F55C26A0177A4B848A51C3AB5AFC96F9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C2900203176146AF966247482376710D3">
    <w:name w:val="C2900203176146AF966247482376710D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838CB9C62A404F6F8CAE0824BB8A64533">
    <w:name w:val="838CB9C62A404F6F8CAE0824BB8A6453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6C60227A3BE1410C8172AC8A896188B83">
    <w:name w:val="6C60227A3BE1410C8172AC8A896188B8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93A6539E0D9F4E2B935F0C60E34A85BD3">
    <w:name w:val="93A6539E0D9F4E2B935F0C60E34A85BD3"/>
    <w:rsid w:val="00F857AC"/>
    <w:pPr>
      <w:spacing w:after="0" w:line="240" w:lineRule="auto"/>
    </w:pPr>
    <w:rPr>
      <w:rFonts w:eastAsiaTheme="minorHAnsi"/>
      <w:lang w:eastAsia="en-US"/>
    </w:rPr>
  </w:style>
  <w:style w:type="paragraph" w:customStyle="1" w:styleId="0415FBB8D9E740018EDDD65D4923951A4">
    <w:name w:val="0415FBB8D9E740018EDDD65D4923951A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E53C9D0E813845C4AFDEF493ADA945DF4">
    <w:name w:val="E53C9D0E813845C4AFDEF493ADA945DF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0D50D7475DC8442E9AAE821071FC54384">
    <w:name w:val="0D50D7475DC8442E9AAE821071FC5438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6BF3411E4B924A9D9A3FBA4EEAA351A24">
    <w:name w:val="6BF3411E4B924A9D9A3FBA4EEAA351A2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83D21A5A0A1247CEACAD69BEB6A2138B4">
    <w:name w:val="83D21A5A0A1247CEACAD69BEB6A2138B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CA938C9810894C67BC9F85ACF09C01934">
    <w:name w:val="CA938C9810894C67BC9F85ACF09C0193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B74701BBF16845F4A2BA9540962E85784">
    <w:name w:val="B74701BBF16845F4A2BA9540962E8578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89CD77D6EB7D458DA7D29A21B8BD50FF4">
    <w:name w:val="89CD77D6EB7D458DA7D29A21B8BD50FF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397544476C164CCE8384FFF101D22EA04">
    <w:name w:val="397544476C164CCE8384FFF101D22EA0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31AB0E641E4244B38E84873F3F556DA64">
    <w:name w:val="31AB0E641E4244B38E84873F3F556DA6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F71C21B51A0F41D5B678DBF2872600D44">
    <w:name w:val="F71C21B51A0F41D5B678DBF2872600D4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850ACA17F5ED4F179AD8506E396635C04">
    <w:name w:val="850ACA17F5ED4F179AD8506E396635C0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B732D5E3E5654D28A18DC2D358B6C2724">
    <w:name w:val="B732D5E3E5654D28A18DC2D358B6C272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27BD63D25556461FA080B7FC4153685F4">
    <w:name w:val="27BD63D25556461FA080B7FC4153685F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A5FD042F77464C999C38C272718BB8C74">
    <w:name w:val="A5FD042F77464C999C38C272718BB8C7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C1EE7D1A996A49DCBEC72BFFB8D08F544">
    <w:name w:val="C1EE7D1A996A49DCBEC72BFFB8D08F54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4D8E7B4D31F042B38F18BBB56B60715F4">
    <w:name w:val="4D8E7B4D31F042B38F18BBB56B60715F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FB6DD8F5BDFF4AC1A8E37584908E5D1B4">
    <w:name w:val="FB6DD8F5BDFF4AC1A8E37584908E5D1B4"/>
    <w:rsid w:val="00094A80"/>
    <w:pPr>
      <w:spacing w:after="200" w:line="276" w:lineRule="auto"/>
    </w:pPr>
    <w:rPr>
      <w:rFonts w:eastAsiaTheme="minorHAnsi"/>
      <w:lang w:eastAsia="en-US"/>
    </w:rPr>
  </w:style>
  <w:style w:type="paragraph" w:customStyle="1" w:styleId="F55C26A0177A4B848A51C3AB5AFC96F94">
    <w:name w:val="F55C26A0177A4B848A51C3AB5AFC96F94"/>
    <w:rsid w:val="00094A80"/>
    <w:pPr>
      <w:spacing w:after="0" w:line="240" w:lineRule="auto"/>
    </w:pPr>
    <w:rPr>
      <w:rFonts w:eastAsiaTheme="minorHAnsi"/>
      <w:lang w:eastAsia="en-US"/>
    </w:rPr>
  </w:style>
  <w:style w:type="paragraph" w:customStyle="1" w:styleId="C2900203176146AF966247482376710D4">
    <w:name w:val="C2900203176146AF966247482376710D4"/>
    <w:rsid w:val="00094A80"/>
    <w:pPr>
      <w:spacing w:after="0" w:line="240" w:lineRule="auto"/>
    </w:pPr>
    <w:rPr>
      <w:rFonts w:eastAsiaTheme="minorHAnsi"/>
      <w:lang w:eastAsia="en-US"/>
    </w:rPr>
  </w:style>
  <w:style w:type="paragraph" w:customStyle="1" w:styleId="838CB9C62A404F6F8CAE0824BB8A64534">
    <w:name w:val="838CB9C62A404F6F8CAE0824BB8A64534"/>
    <w:rsid w:val="00094A80"/>
    <w:pPr>
      <w:spacing w:after="0" w:line="240" w:lineRule="auto"/>
    </w:pPr>
    <w:rPr>
      <w:rFonts w:eastAsiaTheme="minorHAnsi"/>
      <w:lang w:eastAsia="en-US"/>
    </w:rPr>
  </w:style>
  <w:style w:type="paragraph" w:customStyle="1" w:styleId="6C60227A3BE1410C8172AC8A896188B84">
    <w:name w:val="6C60227A3BE1410C8172AC8A896188B84"/>
    <w:rsid w:val="00094A80"/>
    <w:pPr>
      <w:spacing w:after="0" w:line="240" w:lineRule="auto"/>
    </w:pPr>
    <w:rPr>
      <w:rFonts w:eastAsiaTheme="minorHAnsi"/>
      <w:lang w:eastAsia="en-US"/>
    </w:rPr>
  </w:style>
  <w:style w:type="paragraph" w:customStyle="1" w:styleId="93A6539E0D9F4E2B935F0C60E34A85BD4">
    <w:name w:val="93A6539E0D9F4E2B935F0C60E34A85BD4"/>
    <w:rsid w:val="00094A80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662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81</cp:revision>
  <dcterms:created xsi:type="dcterms:W3CDTF">2019-11-27T09:56:00Z</dcterms:created>
  <dcterms:modified xsi:type="dcterms:W3CDTF">2021-06-24T17:49:00Z</dcterms:modified>
</cp:coreProperties>
</file>