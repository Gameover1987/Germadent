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page" w:horzAnchor="margin" w:tblpY="874"/>
        <w:tblW w:w="11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FFFFFF" w:themeColor="background1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"/>
        <w:gridCol w:w="3372"/>
        <w:gridCol w:w="283"/>
        <w:gridCol w:w="2694"/>
        <w:gridCol w:w="328"/>
        <w:gridCol w:w="380"/>
        <w:gridCol w:w="3686"/>
      </w:tblGrid>
      <w:tr w:rsidR="00981860" w14:paraId="1DBC4D15" w14:textId="77777777" w:rsidTr="0062701C">
        <w:trPr>
          <w:trHeight w:hRule="exact" w:val="84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0E7B8101" w14:textId="77777777" w:rsidR="00981860" w:rsidRPr="00CD175D" w:rsidRDefault="00E70637" w:rsidP="0062701C">
            <w:pPr>
              <w:rPr>
                <w:b/>
                <w:sz w:val="56"/>
                <w:szCs w:val="56"/>
                <w:lang w:val="en-US"/>
              </w:rPr>
            </w:pPr>
            <w:r w:rsidRPr="00E70637"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  <w:drawing>
                <wp:inline distT="0" distB="0" distL="0" distR="0" wp14:anchorId="79981277" wp14:editId="5A096AF8">
                  <wp:extent cx="209724" cy="214544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566" cy="2154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proofErr w:type="spellStart"/>
            <w:r w:rsidR="00981860" w:rsidRPr="00B53E89">
              <w:rPr>
                <w:rFonts w:ascii="IrisUPC" w:hAnsi="IrisUPC" w:cs="IrisUPC"/>
                <w:b/>
                <w:sz w:val="48"/>
                <w:szCs w:val="48"/>
                <w:lang w:val="en-US"/>
              </w:rPr>
              <w:t>GERMADENT</w:t>
            </w:r>
            <w:r w:rsidR="00981860" w:rsidRPr="00B53E89">
              <w:rPr>
                <w:rFonts w:ascii="Kunstler Script" w:hAnsi="Kunstler Script"/>
                <w:sz w:val="60"/>
                <w:szCs w:val="60"/>
                <w:lang w:val="en-US"/>
              </w:rPr>
              <w:t>lab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310B39E" w14:textId="77777777" w:rsidR="00981860" w:rsidRPr="00276FBE" w:rsidRDefault="00981860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30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C78D57" w14:textId="77777777" w:rsidR="00981860" w:rsidRDefault="00981860" w:rsidP="0062701C">
            <w:pPr>
              <w:jc w:val="right"/>
            </w:pPr>
            <w:r w:rsidRPr="00F1250B">
              <w:rPr>
                <w:rFonts w:ascii="Arial" w:hAnsi="Arial" w:cs="Arial"/>
                <w:b/>
                <w:sz w:val="28"/>
                <w:szCs w:val="28"/>
              </w:rPr>
              <w:t>ЗАКАЗ-НАРЯД №</w:t>
            </w:r>
          </w:p>
        </w:tc>
        <w:tc>
          <w:tcPr>
            <w:tcW w:w="406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sdt>
            <w:sdtPr>
              <w:rPr>
                <w:rFonts w:ascii="Arial" w:hAnsi="Arial" w:cs="Arial"/>
                <w:b/>
                <w:sz w:val="32"/>
                <w:szCs w:val="32"/>
              </w:rPr>
              <w:id w:val="1300806315"/>
              <w:placeholder>
                <w:docPart w:val="10817DA6826F43AB802B7B7C3020542B"/>
              </w:placeholder>
              <w:showingPlcHdr/>
            </w:sdtPr>
            <w:sdtEndPr/>
            <w:sdtContent>
              <w:p w14:paraId="5C860D62" w14:textId="77777777" w:rsidR="00981860" w:rsidRPr="006F4E17" w:rsidRDefault="00086A2B" w:rsidP="0062701C">
                <w:pPr>
                  <w:rPr>
                    <w:rFonts w:ascii="Arial" w:hAnsi="Arial" w:cs="Arial"/>
                    <w:b/>
                    <w:sz w:val="32"/>
                    <w:szCs w:val="32"/>
                    <w:lang w:val="en-US"/>
                  </w:rPr>
                </w:pP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&lt;Content Select=”$.</w:t>
                </w:r>
                <w:r w:rsidR="008D09CC"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DocNumber</w:t>
                </w:r>
                <w:r w:rsidRPr="006F4E17">
                  <w:rPr>
                    <w:rFonts w:ascii="Arial" w:hAnsi="Arial" w:cs="Arial"/>
                    <w:b/>
                    <w:sz w:val="32"/>
                    <w:szCs w:val="32"/>
                  </w:rPr>
                  <w:t>”/&gt;</w:t>
                </w:r>
              </w:p>
            </w:sdtContent>
          </w:sdt>
        </w:tc>
      </w:tr>
      <w:tr w:rsidR="0072340E" w14:paraId="71997A59" w14:textId="77777777" w:rsidTr="0062701C">
        <w:trPr>
          <w:trHeight w:hRule="exact" w:val="278"/>
        </w:trPr>
        <w:tc>
          <w:tcPr>
            <w:tcW w:w="3794" w:type="dxa"/>
            <w:gridSpan w:val="2"/>
            <w:tcBorders>
              <w:top w:val="nil"/>
              <w:bottom w:val="nil"/>
            </w:tcBorders>
            <w:shd w:val="clear" w:color="auto" w:fill="8DB3E2" w:themeFill="text2" w:themeFillTint="66"/>
          </w:tcPr>
          <w:p w14:paraId="5BE5E85B" w14:textId="77777777" w:rsidR="0072340E" w:rsidRPr="00E70637" w:rsidRDefault="0072340E" w:rsidP="0062701C">
            <w:pPr>
              <w:rPr>
                <w:rFonts w:ascii="IrisUPC" w:hAnsi="IrisUPC" w:cs="IrisUPC"/>
                <w:b/>
                <w:noProof/>
                <w:sz w:val="56"/>
                <w:szCs w:val="56"/>
                <w:lang w:eastAsia="ru-RU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E0FE113" w14:textId="77777777" w:rsidR="0072340E" w:rsidRPr="00276FBE" w:rsidRDefault="0072340E" w:rsidP="0062701C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70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23A4C99" w14:textId="77777777" w:rsidR="0072340E" w:rsidRPr="006F4E17" w:rsidRDefault="0072340E" w:rsidP="0062701C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F1250B">
              <w:rPr>
                <w:rFonts w:ascii="Arial" w:hAnsi="Arial" w:cs="Arial"/>
              </w:rPr>
              <w:t>Фрезерный центр</w:t>
            </w:r>
          </w:p>
        </w:tc>
      </w:tr>
      <w:tr w:rsidR="00981860" w14:paraId="3704495C" w14:textId="77777777" w:rsidTr="0062701C">
        <w:trPr>
          <w:trHeight w:hRule="exact" w:val="854"/>
        </w:trPr>
        <w:tc>
          <w:tcPr>
            <w:tcW w:w="422" w:type="dxa"/>
            <w:tcBorders>
              <w:top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7F79056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1</w:t>
            </w:r>
          </w:p>
        </w:tc>
        <w:tc>
          <w:tcPr>
            <w:tcW w:w="3372" w:type="dxa"/>
            <w:tcBorders>
              <w:top w:val="nil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F68EB36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Заказчик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7146AC1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5505CC8" w14:textId="77777777" w:rsidR="00C74D9A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55156320"/>
                <w:placeholder>
                  <w:docPart w:val="EBB1FAD903994BD99CD9BAEBD742CF76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D09CC" w:rsidRPr="00BE2A99">
                  <w:rPr>
                    <w:rFonts w:cstheme="minorHAnsi"/>
                    <w:sz w:val="24"/>
                    <w:szCs w:val="24"/>
                  </w:rPr>
                  <w:t>CustomerName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C0333F" w14:paraId="256CFA04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A7F2D0F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BF05BBC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Ф.И.О. пациента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EFC197C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86A69E2" w14:textId="77777777" w:rsidR="00C74D9A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584679253"/>
                <w:placeholder>
                  <w:docPart w:val="DD0B235AE9F541F28DCA14F01E190024"/>
                </w:placeholder>
                <w:showingPlcHdr/>
              </w:sdtPr>
              <w:sdtEndPr/>
              <w:sdtContent>
                <w:r w:rsidR="006456E8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80129A" w:rsidRPr="00BE2A99">
                  <w:rPr>
                    <w:rFonts w:cstheme="minorHAnsi"/>
                    <w:sz w:val="24"/>
                    <w:szCs w:val="24"/>
                  </w:rPr>
                  <w:t>PatientFullName</w:t>
                </w:r>
                <w:r w:rsidR="006456E8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13D1BB30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0C0291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6F6508B" w14:textId="77777777" w:rsidR="00C74D9A" w:rsidRPr="00F1250B" w:rsidRDefault="00C74D9A" w:rsidP="0062701C">
            <w:pPr>
              <w:jc w:val="right"/>
              <w:rPr>
                <w:rFonts w:cs="Arial"/>
                <w:lang w:val="en-US"/>
              </w:rPr>
            </w:pPr>
            <w:r w:rsidRPr="00F1250B">
              <w:rPr>
                <w:rFonts w:cs="Arial"/>
              </w:rPr>
              <w:t>Ф.И.О.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727CCCDE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8CC61D3" w14:textId="77777777" w:rsidR="00C74D9A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22659705"/>
                <w:placeholder>
                  <w:docPart w:val="709E9D84455B44F28086C6D8018A3EEF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Select=”$.ResponsiblePerson”/&gt;</w:t>
                </w:r>
              </w:sdtContent>
            </w:sdt>
          </w:p>
        </w:tc>
      </w:tr>
      <w:tr w:rsidR="00E70637" w14:paraId="7E0FC96E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006EA9D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463827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Номер тел. техника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892068D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11FC7A" w14:textId="77777777" w:rsidR="00C74D9A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440679800"/>
                <w:placeholder>
                  <w:docPart w:val="E691AD8FBDC545CE9D4B913E6E51CEB1"/>
                </w:placeholder>
                <w:showingPlcHdr/>
              </w:sdtPr>
              <w:sdtEndPr/>
              <w:sdtContent>
                <w:r w:rsidR="001E245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126750" w:rsidRPr="00BE2A99">
                  <w:rPr>
                    <w:rFonts w:cstheme="minorHAnsi"/>
                    <w:sz w:val="24"/>
                    <w:szCs w:val="24"/>
                  </w:rPr>
                  <w:t>TechnicPhone</w:t>
                </w:r>
                <w:r w:rsidR="001E245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62701C" w14:paraId="56A9CF0D" w14:textId="55D096F6" w:rsidTr="001D61FA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3EAF7D7E" w14:textId="77777777" w:rsidR="0062701C" w:rsidRPr="00C74D9A" w:rsidRDefault="0062701C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D6E206A" w14:textId="77777777" w:rsidR="0062701C" w:rsidRPr="00F1250B" w:rsidRDefault="0062701C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Дата и время получения работы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34DE73F3" w14:textId="77777777" w:rsidR="0062701C" w:rsidRPr="00C74D9A" w:rsidRDefault="0062701C" w:rsidP="0062701C">
            <w:pPr>
              <w:rPr>
                <w:rFonts w:ascii="Arial" w:hAnsi="Arial" w:cs="Arial"/>
              </w:rPr>
            </w:pP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55130B6A" w14:textId="77777777" w:rsidR="0062701C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32392472"/>
                <w:placeholder>
                  <w:docPart w:val="C8D71581E5904ED489C569F4BDABBAD4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Select=”$.Created”/&gt;</w:t>
                </w:r>
              </w:sdtContent>
            </w:sdt>
          </w:p>
        </w:tc>
        <w:tc>
          <w:tcPr>
            <w:tcW w:w="43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E3C2E9D" w14:textId="08E48956" w:rsidR="0062701C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893648876"/>
                <w:placeholder>
                  <w:docPart w:val="970F3068AE71464BADC9EE0B4C773E8F"/>
                </w:placeholder>
                <w:showingPlcHdr/>
              </w:sdtPr>
              <w:sdtEndPr/>
              <w:sdtContent>
                <w:r w:rsidR="0062701C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2701C" w:rsidRPr="0062701C">
                  <w:rPr>
                    <w:rFonts w:cstheme="minorHAnsi"/>
                    <w:sz w:val="24"/>
                    <w:szCs w:val="24"/>
                  </w:rPr>
                  <w:t>DateComment</w:t>
                </w:r>
                <w:r w:rsidR="0062701C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E70637" w14:paraId="0EA35EAB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B7914FE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7F2723FE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Дополнительная информация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9CD1AB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A24537A" w14:textId="77777777" w:rsidR="00C74D9A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328483830"/>
                <w:placeholder>
                  <w:docPart w:val="233CEF25BA324C3E93BC2D75EE84913C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Select=”$.AdditionalInfo”/&gt;</w:t>
                </w:r>
              </w:sdtContent>
            </w:sdt>
          </w:p>
        </w:tc>
      </w:tr>
      <w:tr w:rsidR="00E70637" w14:paraId="21C3CE1D" w14:textId="77777777" w:rsidTr="0062701C">
        <w:trPr>
          <w:trHeight w:hRule="exact" w:val="397"/>
        </w:trPr>
        <w:tc>
          <w:tcPr>
            <w:tcW w:w="422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2C737674" w14:textId="77777777" w:rsidR="00C74D9A" w:rsidRPr="00C74D9A" w:rsidRDefault="00C74D9A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7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6493F9AF" w14:textId="77777777" w:rsidR="00C74D9A" w:rsidRPr="00F1250B" w:rsidRDefault="00C74D9A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Цвет каркаса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BDE9B99" w14:textId="77777777" w:rsidR="00C74D9A" w:rsidRPr="00C74D9A" w:rsidRDefault="00C74D9A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03FB12" w14:textId="77777777" w:rsidR="00C74D9A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358577797"/>
                <w:placeholder>
                  <w:docPart w:val="E48FC5D921034A88AD5E86906E48E430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Select=”$.CarcassColor”/&gt;</w:t>
                </w:r>
              </w:sdtContent>
            </w:sdt>
          </w:p>
        </w:tc>
      </w:tr>
      <w:tr w:rsidR="00D37676" w14:paraId="5B241B89" w14:textId="77777777" w:rsidTr="0062701C">
        <w:trPr>
          <w:trHeight w:hRule="exact" w:val="1065"/>
        </w:trPr>
        <w:tc>
          <w:tcPr>
            <w:tcW w:w="422" w:type="dxa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6FC6E993" w14:textId="77777777" w:rsidR="00D37676" w:rsidRPr="00C74D9A" w:rsidRDefault="00D37676" w:rsidP="0062701C">
            <w:pPr>
              <w:jc w:val="right"/>
              <w:rPr>
                <w:rFonts w:ascii="Arial" w:hAnsi="Arial" w:cs="Arial"/>
                <w:lang w:val="en-US"/>
              </w:rPr>
            </w:pPr>
            <w:r w:rsidRPr="00C74D9A">
              <w:rPr>
                <w:rFonts w:ascii="Arial" w:hAnsi="Arial" w:cs="Arial"/>
                <w:lang w:val="en-US"/>
              </w:rPr>
              <w:t>8</w:t>
            </w: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3CFBB1B3" w14:textId="77777777" w:rsidR="00D37676" w:rsidRPr="00F1250B" w:rsidRDefault="00D37676" w:rsidP="0062701C">
            <w:pPr>
              <w:jc w:val="right"/>
              <w:rPr>
                <w:rFonts w:cs="Arial"/>
              </w:rPr>
            </w:pPr>
            <w:r w:rsidRPr="00F1250B">
              <w:rPr>
                <w:rFonts w:cs="Arial"/>
              </w:rPr>
              <w:t>Материалы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1EDCFF43" w14:textId="77777777" w:rsidR="00D37676" w:rsidRPr="00C74D9A" w:rsidRDefault="00D37676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1F398203" w14:textId="77777777" w:rsidR="00D37676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951859161"/>
                <w:placeholder>
                  <w:docPart w:val="AF0C391779F24C79BD79DF160AEA5D03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Select=”$.MaterialsStr”/&gt;</w:t>
                </w:r>
              </w:sdtContent>
            </w:sdt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7C3D6A4E" w14:textId="77777777" w:rsidR="00D37676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2083284290"/>
                <w:placeholder>
                  <w:docPart w:val="9B65014DA90746138035D06D55FF97A0"/>
                </w:placeholder>
                <w:showingPlcHdr/>
              </w:sdtPr>
              <w:sdtEndPr/>
              <w:sdtContent>
                <w:r w:rsidR="00D37676" w:rsidRPr="00BE2A99">
                  <w:rPr>
                    <w:rFonts w:cstheme="minorHAnsi"/>
                    <w:sz w:val="24"/>
                    <w:szCs w:val="24"/>
                  </w:rPr>
                  <w:t>&lt;Content Select=”$.ProstheticArticul”/&gt;</w:t>
                </w:r>
              </w:sdtContent>
            </w:sdt>
          </w:p>
        </w:tc>
      </w:tr>
      <w:tr w:rsidR="00EC21B9" w14:paraId="6425DA7C" w14:textId="77777777" w:rsidTr="0062701C">
        <w:trPr>
          <w:trHeight w:hRule="exact" w:val="397"/>
        </w:trPr>
        <w:tc>
          <w:tcPr>
            <w:tcW w:w="422" w:type="dxa"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3413183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471520CB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 xml:space="preserve">Система </w:t>
            </w:r>
            <w:proofErr w:type="spellStart"/>
            <w:r w:rsidRPr="00445492">
              <w:rPr>
                <w:rFonts w:cs="Arial"/>
              </w:rPr>
              <w:t>имплантов</w:t>
            </w:r>
            <w:proofErr w:type="spellEnd"/>
            <w:r w:rsidRPr="00445492">
              <w:rPr>
                <w:rFonts w:cs="Arial"/>
              </w:rPr>
              <w:t xml:space="preserve"> и размер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1097DA0D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C94D115" w14:textId="77777777" w:rsidR="00025CBC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483968892"/>
                <w:placeholder>
                  <w:docPart w:val="EEAB8BBFD30D4B3795A1858A7270412D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Select=”$.ImplantSystem”/&gt;</w:t>
                </w:r>
              </w:sdtContent>
            </w:sdt>
          </w:p>
        </w:tc>
      </w:tr>
      <w:tr w:rsidR="00025CBC" w14:paraId="3FD1468E" w14:textId="77777777" w:rsidTr="0062701C">
        <w:trPr>
          <w:trHeight w:hRule="exact" w:val="847"/>
        </w:trPr>
        <w:tc>
          <w:tcPr>
            <w:tcW w:w="422" w:type="dxa"/>
            <w:tcBorders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1B3BA84E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AB48955" w14:textId="77777777" w:rsidR="00025CBC" w:rsidRPr="00C74D9A" w:rsidRDefault="00025CBC" w:rsidP="0062701C">
            <w:pPr>
              <w:jc w:val="right"/>
              <w:rPr>
                <w:rFonts w:ascii="Arial" w:hAnsi="Arial" w:cs="Arial"/>
              </w:rPr>
            </w:pPr>
            <w:r w:rsidRPr="00445492">
              <w:rPr>
                <w:rFonts w:cs="Arial"/>
              </w:rPr>
              <w:t>Обработка индивид</w:t>
            </w:r>
            <w:proofErr w:type="gramStart"/>
            <w:r>
              <w:rPr>
                <w:rFonts w:cs="Arial"/>
              </w:rPr>
              <w:t>.</w:t>
            </w:r>
            <w:proofErr w:type="gramEnd"/>
            <w:r w:rsidRPr="00445492">
              <w:rPr>
                <w:rFonts w:cs="Arial"/>
              </w:rPr>
              <w:t xml:space="preserve"> </w:t>
            </w:r>
            <w:proofErr w:type="spellStart"/>
            <w:proofErr w:type="gramStart"/>
            <w:r w:rsidRPr="00445492">
              <w:rPr>
                <w:rFonts w:cs="Arial"/>
              </w:rPr>
              <w:t>а</w:t>
            </w:r>
            <w:proofErr w:type="gramEnd"/>
            <w:r w:rsidRPr="00445492">
              <w:rPr>
                <w:rFonts w:cs="Arial"/>
              </w:rPr>
              <w:t>батмента</w:t>
            </w:r>
            <w:proofErr w:type="spellEnd"/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5B056947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9A4BC1B" w14:textId="77777777" w:rsidR="00025CBC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909832711"/>
                <w:placeholder>
                  <w:docPart w:val="5E01E8E68DB84251B8E9F81ED4C9A548"/>
                </w:placeholder>
                <w:showingPlcHdr/>
              </w:sdtPr>
              <w:sdtEndPr/>
              <w:sdtContent>
                <w:r w:rsidR="00622868" w:rsidRPr="00BE2A99">
                  <w:rPr>
                    <w:rFonts w:cstheme="minorHAnsi"/>
                    <w:sz w:val="24"/>
                    <w:szCs w:val="24"/>
                  </w:rPr>
                  <w:t>&lt;Content Select=”$.IndividualAbutmentProcessing”/&gt;</w:t>
                </w:r>
              </w:sdtContent>
            </w:sdt>
          </w:p>
        </w:tc>
      </w:tr>
      <w:tr w:rsidR="00025CBC" w14:paraId="6C056D51" w14:textId="77777777" w:rsidTr="0062701C">
        <w:trPr>
          <w:trHeight w:hRule="exact" w:val="397"/>
        </w:trPr>
        <w:tc>
          <w:tcPr>
            <w:tcW w:w="422" w:type="dxa"/>
            <w:vMerge w:val="restart"/>
            <w:tcBorders>
              <w:top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8C7B0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A593D72" w14:textId="77777777" w:rsidR="00025CBC" w:rsidRPr="00445492" w:rsidRDefault="00025CBC" w:rsidP="0062701C">
            <w:pPr>
              <w:jc w:val="right"/>
              <w:rPr>
                <w:rFonts w:cs="Arial"/>
              </w:rPr>
            </w:pPr>
            <w:proofErr w:type="spellStart"/>
            <w:r w:rsidRPr="00331D95">
              <w:rPr>
                <w:rFonts w:cs="Arial"/>
              </w:rPr>
              <w:t>Докомплектовать</w:t>
            </w:r>
            <w:proofErr w:type="spellEnd"/>
            <w:r w:rsidRPr="00331D95">
              <w:rPr>
                <w:rFonts w:cs="Arial"/>
              </w:rPr>
              <w:t xml:space="preserve"> заказ</w:t>
            </w:r>
          </w:p>
        </w:tc>
        <w:tc>
          <w:tcPr>
            <w:tcW w:w="283" w:type="dxa"/>
            <w:tcBorders>
              <w:top w:val="nil"/>
              <w:bottom w:val="single" w:sz="4" w:space="0" w:color="FFFFFF" w:themeColor="background1"/>
              <w:right w:val="nil"/>
            </w:tcBorders>
          </w:tcPr>
          <w:p w14:paraId="2C972032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CBAF994" w14:textId="77777777" w:rsidR="00025CBC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657354709"/>
                <w:placeholder>
                  <w:docPart w:val="C907CB58A645435BAFD48131F1ED6BB3"/>
                </w:placeholder>
                <w:showingPlcHdr/>
              </w:sdtPr>
              <w:sdtEndPr/>
              <w:sdtContent>
                <w:r w:rsidR="00A953AA" w:rsidRPr="00BE2A99">
                  <w:rPr>
                    <w:rFonts w:cstheme="minorHAnsi"/>
                    <w:sz w:val="24"/>
                    <w:szCs w:val="24"/>
                  </w:rPr>
                  <w:t>&lt;Content Select=”$.Understaff”/&gt;</w:t>
                </w:r>
              </w:sdtContent>
            </w:sdt>
          </w:p>
        </w:tc>
      </w:tr>
      <w:tr w:rsidR="00414E94" w14:paraId="48A60BA0" w14:textId="77777777" w:rsidTr="0062701C">
        <w:trPr>
          <w:trHeight w:hRule="exact" w:val="858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73FB25D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51AA7007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  <w:r w:rsidRPr="00B257E9">
              <w:rPr>
                <w:rFonts w:cs="Arial"/>
              </w:rPr>
              <w:t>Описание работ</w:t>
            </w:r>
          </w:p>
        </w:tc>
        <w:tc>
          <w:tcPr>
            <w:tcW w:w="283" w:type="dxa"/>
            <w:vMerge w:val="restart"/>
            <w:tcBorders>
              <w:top w:val="single" w:sz="4" w:space="0" w:color="FFFFFF" w:themeColor="background1"/>
              <w:right w:val="nil"/>
            </w:tcBorders>
          </w:tcPr>
          <w:p w14:paraId="129899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3329AC0" w14:textId="77777777" w:rsidR="00414E94" w:rsidRPr="008D09CC" w:rsidRDefault="008D09CC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Согласование</w:t>
            </w:r>
            <w:r w:rsidRPr="008D09CC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работы</w:t>
            </w:r>
          </w:p>
          <w:p w14:paraId="476773FE" w14:textId="77777777" w:rsidR="008D09CC" w:rsidRPr="00BE2A99" w:rsidRDefault="006152C7" w:rsidP="0062701C">
            <w:pPr>
              <w:rPr>
                <w:sz w:val="24"/>
                <w:szCs w:val="24"/>
                <w:lang w:val="en-US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-1717048745"/>
                <w:placeholder>
                  <w:docPart w:val="8FFB1A1FCEE44DB8B8C4DA6BAD4D2518"/>
                </w:placeholder>
                <w:showingPlcHdr/>
              </w:sdtPr>
              <w:sdtEndPr/>
              <w:sdtContent>
                <w:r w:rsidR="008D09CC" w:rsidRPr="00BE2A99">
                  <w:rPr>
                    <w:rFonts w:cstheme="minorHAnsi"/>
                    <w:sz w:val="24"/>
                    <w:szCs w:val="24"/>
                    <w:lang w:val="en-US"/>
                  </w:rPr>
                  <w:t>&lt;Content Select=”$.FlagWorkAccept”/&gt;</w:t>
                </w:r>
              </w:sdtContent>
            </w:sdt>
          </w:p>
        </w:tc>
        <w:tc>
          <w:tcPr>
            <w:tcW w:w="3686" w:type="dxa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66D9B29C" w14:textId="77777777" w:rsidR="00414E94" w:rsidRPr="00B257E9" w:rsidRDefault="00EC21B9" w:rsidP="0062701C">
            <w:pPr>
              <w:rPr>
                <w:sz w:val="20"/>
                <w:szCs w:val="20"/>
              </w:rPr>
            </w:pPr>
            <w:r w:rsidRPr="00EC21B9">
              <w:rPr>
                <w:noProof/>
                <w:sz w:val="20"/>
                <w:szCs w:val="20"/>
                <w:lang w:eastAsia="ru-RU"/>
              </w:rPr>
              <w:drawing>
                <wp:inline distT="0" distB="0" distL="0" distR="0" wp14:anchorId="3659A328" wp14:editId="27D50110">
                  <wp:extent cx="2254313" cy="3277354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3456" cy="3290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4E94" w14:paraId="220F99AB" w14:textId="77777777" w:rsidTr="0062701C">
        <w:trPr>
          <w:trHeight w:hRule="exact" w:val="295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2518C3C1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421A99A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single" w:sz="4" w:space="0" w:color="FFFFFF" w:themeColor="background1"/>
              <w:right w:val="nil"/>
            </w:tcBorders>
          </w:tcPr>
          <w:p w14:paraId="11859402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bottom"/>
          </w:tcPr>
          <w:p w14:paraId="4C8BB943" w14:textId="77777777" w:rsidR="00414E94" w:rsidRPr="00B257E9" w:rsidRDefault="00414E94" w:rsidP="006270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Комментарий</w:t>
            </w:r>
          </w:p>
        </w:tc>
        <w:tc>
          <w:tcPr>
            <w:tcW w:w="3686" w:type="dxa"/>
            <w:vMerge/>
            <w:tcBorders>
              <w:top w:val="single" w:sz="4" w:space="0" w:color="auto"/>
              <w:left w:val="single" w:sz="4" w:space="0" w:color="auto"/>
              <w:right w:val="nil"/>
            </w:tcBorders>
            <w:vAlign w:val="bottom"/>
          </w:tcPr>
          <w:p w14:paraId="274F2372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414E94" w14:paraId="1C95FAA6" w14:textId="77777777" w:rsidTr="0062701C">
        <w:trPr>
          <w:trHeight w:hRule="exact" w:val="4390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B86F303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13259548" w14:textId="77777777" w:rsidR="00414E94" w:rsidRPr="00B257E9" w:rsidRDefault="00414E94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single" w:sz="4" w:space="0" w:color="FFFFFF" w:themeColor="background1"/>
              <w:bottom w:val="nil"/>
              <w:right w:val="nil"/>
            </w:tcBorders>
          </w:tcPr>
          <w:p w14:paraId="23DCA0CF" w14:textId="77777777" w:rsidR="00414E94" w:rsidRPr="00C74D9A" w:rsidRDefault="00414E94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11DAC5" w14:textId="17EF1B77" w:rsidR="00414E94" w:rsidRPr="00BE2A99" w:rsidRDefault="006152C7" w:rsidP="0062701C">
            <w:pPr>
              <w:rPr>
                <w:sz w:val="24"/>
                <w:szCs w:val="24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298729725"/>
                <w:placeholder>
                  <w:docPart w:val="BC9162378F5F475999176FA7EB61C906"/>
                </w:placeholder>
                <w:showingPlcHdr/>
              </w:sdtPr>
              <w:sdtEndPr/>
              <w:sdtContent>
                <w:r w:rsidR="007C7B5A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DB7426" w:rsidRPr="00DB7426">
                  <w:rPr>
                    <w:rFonts w:cstheme="minorHAnsi"/>
                    <w:sz w:val="24"/>
                    <w:szCs w:val="24"/>
                  </w:rPr>
                  <w:t>ToothCardDescription</w:t>
                </w:r>
                <w:r w:rsidR="007C7B5A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bottom"/>
          </w:tcPr>
          <w:p w14:paraId="6202B2E6" w14:textId="77777777" w:rsidR="00414E94" w:rsidRPr="00B257E9" w:rsidRDefault="00414E94" w:rsidP="0062701C">
            <w:pPr>
              <w:rPr>
                <w:sz w:val="20"/>
                <w:szCs w:val="20"/>
              </w:rPr>
            </w:pPr>
          </w:p>
        </w:tc>
      </w:tr>
      <w:tr w:rsidR="00025CBC" w14:paraId="287B4072" w14:textId="77777777" w:rsidTr="0062701C">
        <w:trPr>
          <w:trHeight w:hRule="exact" w:val="83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40BD64A8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3CCB5D45" w14:textId="77777777" w:rsidR="00025CBC" w:rsidRPr="00331D95" w:rsidRDefault="00493178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Поступило (количество)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60C5EA8B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3C3C578" w14:textId="183CEF72" w:rsidR="00025CBC" w:rsidRPr="00B257E9" w:rsidRDefault="006152C7" w:rsidP="0062701C">
            <w:pPr>
              <w:rPr>
                <w:sz w:val="20"/>
                <w:szCs w:val="20"/>
              </w:rPr>
            </w:pP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880661949"/>
                <w:placeholder>
                  <w:docPart w:val="76AFD36940204342A8202AF1D4C5C926"/>
                </w:placeholder>
                <w:showingPlcHdr/>
              </w:sdtPr>
              <w:sdtEndPr/>
              <w:sdtContent>
                <w:r w:rsidR="006F1E96"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6F1E96" w:rsidRPr="006F1E96">
                  <w:rPr>
                    <w:rFonts w:cstheme="minorHAnsi"/>
                    <w:sz w:val="24"/>
                    <w:szCs w:val="24"/>
                  </w:rPr>
                  <w:t>AdditionalEquipment</w:t>
                </w:r>
                <w:r w:rsidR="006F1E96"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</w:tr>
      <w:tr w:rsidR="00F72B69" w14:paraId="3AF314AB" w14:textId="77777777" w:rsidTr="00C84947">
        <w:trPr>
          <w:trHeight w:hRule="exact" w:val="891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B642391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 w:val="restart"/>
            <w:tcBorders>
              <w:top w:val="single" w:sz="4" w:space="0" w:color="FFFFFF" w:themeColor="background1"/>
              <w:left w:val="nil"/>
              <w:right w:val="nil"/>
            </w:tcBorders>
            <w:shd w:val="clear" w:color="auto" w:fill="8DB3E2" w:themeFill="text2" w:themeFillTint="66"/>
            <w:vAlign w:val="center"/>
          </w:tcPr>
          <w:p w14:paraId="6BB53675" w14:textId="77777777" w:rsidR="00F72B69" w:rsidRPr="00331D95" w:rsidRDefault="00F72B69" w:rsidP="0062701C">
            <w:pPr>
              <w:jc w:val="right"/>
              <w:rPr>
                <w:rFonts w:cs="Arial"/>
              </w:rPr>
            </w:pPr>
            <w:r>
              <w:rPr>
                <w:rFonts w:cs="Arial"/>
              </w:rPr>
              <w:t>Исполнители</w:t>
            </w:r>
          </w:p>
        </w:tc>
        <w:tc>
          <w:tcPr>
            <w:tcW w:w="283" w:type="dxa"/>
            <w:vMerge w:val="restart"/>
            <w:tcBorders>
              <w:top w:val="nil"/>
              <w:right w:val="nil"/>
            </w:tcBorders>
          </w:tcPr>
          <w:p w14:paraId="21F71CF8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65A1D8F8" w14:textId="77777777" w:rsidR="00C84947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Администратор</w:t>
            </w:r>
            <w:r w:rsidR="008875B6">
              <w:rPr>
                <w:sz w:val="20"/>
                <w:szCs w:val="20"/>
                <w:lang w:val="en-US"/>
              </w:rPr>
              <w:t xml:space="preserve"> </w:t>
            </w:r>
          </w:p>
          <w:p w14:paraId="201F1051" w14:textId="0D0D9962" w:rsidR="00F72B69" w:rsidRPr="008875B6" w:rsidRDefault="008875B6" w:rsidP="0062701C">
            <w:pPr>
              <w:rPr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id w:val="1466238875"/>
                <w:placeholder>
                  <w:docPart w:val="FC00FDC9096445A28C3E87BC6B95D166"/>
                </w:placeholder>
                <w:showingPlcHdr/>
              </w:sdtPr>
              <w:sdtEndPr/>
              <w:sdtContent>
                <w:r w:rsidRPr="00BE2A99">
                  <w:rPr>
                    <w:rFonts w:cstheme="minorHAnsi"/>
                    <w:sz w:val="24"/>
                    <w:szCs w:val="24"/>
                  </w:rPr>
                  <w:t>&lt;Content Select=”$.</w:t>
                </w:r>
                <w:r w:rsidR="00F537B7" w:rsidRPr="00BE2A99">
                  <w:rPr>
                    <w:rFonts w:cstheme="minorHAnsi"/>
                    <w:sz w:val="24"/>
                    <w:szCs w:val="24"/>
                  </w:rPr>
                  <w:t>OfficeAdmin</w:t>
                </w:r>
                <w:r w:rsidRPr="00BE2A99">
                  <w:rPr>
                    <w:rFonts w:cstheme="minorHAnsi"/>
                    <w:sz w:val="24"/>
                    <w:szCs w:val="24"/>
                  </w:rPr>
                  <w:t>”/&gt;</w:t>
                </w:r>
              </w:sdtContent>
            </w:sdt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6D89694" w14:textId="77777777" w:rsidR="00F72B69" w:rsidRDefault="00F72B69" w:rsidP="006152C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sz w:val="20"/>
                <w:szCs w:val="20"/>
              </w:rPr>
              <w:t>Техник</w:t>
            </w:r>
          </w:p>
          <w:p w14:paraId="62C1AC12" w14:textId="0A00415F" w:rsidR="006152C7" w:rsidRPr="006152C7" w:rsidRDefault="006152C7" w:rsidP="006152C7">
            <w:pPr>
              <w:rPr>
                <w:sz w:val="20"/>
                <w:szCs w:val="20"/>
                <w:lang w:val="en-US"/>
              </w:rPr>
            </w:pPr>
          </w:p>
        </w:tc>
      </w:tr>
      <w:tr w:rsidR="00F72B69" w14:paraId="6410A2EB" w14:textId="77777777" w:rsidTr="006152C7">
        <w:trPr>
          <w:trHeight w:hRule="exact" w:val="679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1A6CADB4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vMerge/>
            <w:tcBorders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center"/>
          </w:tcPr>
          <w:p w14:paraId="5650941A" w14:textId="77777777" w:rsidR="00F72B69" w:rsidRDefault="00F72B69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vMerge/>
            <w:tcBorders>
              <w:bottom w:val="nil"/>
              <w:right w:val="nil"/>
            </w:tcBorders>
          </w:tcPr>
          <w:p w14:paraId="6C4E8EBF" w14:textId="77777777" w:rsidR="00F72B69" w:rsidRPr="00C74D9A" w:rsidRDefault="00F72B69" w:rsidP="0062701C">
            <w:pPr>
              <w:rPr>
                <w:rFonts w:ascii="Arial" w:hAnsi="Arial" w:cs="Arial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E158706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proofErr w:type="spellStart"/>
            <w:r>
              <w:rPr>
                <w:sz w:val="20"/>
                <w:szCs w:val="20"/>
              </w:rPr>
              <w:t>Моделировщик</w:t>
            </w:r>
            <w:proofErr w:type="spellEnd"/>
          </w:p>
          <w:p w14:paraId="1CC72568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1AE9FA87" w14:textId="77777777" w:rsidR="00F72B69" w:rsidRDefault="00F72B69" w:rsidP="0062701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Оператор</w:t>
            </w:r>
          </w:p>
          <w:p w14:paraId="1EF2CF8A" w14:textId="77777777" w:rsidR="006152C7" w:rsidRPr="006152C7" w:rsidRDefault="006152C7" w:rsidP="0062701C">
            <w:pPr>
              <w:rPr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025CBC" w14:paraId="502C048F" w14:textId="77777777" w:rsidTr="0062701C">
        <w:trPr>
          <w:trHeight w:hRule="exact" w:val="397"/>
        </w:trPr>
        <w:tc>
          <w:tcPr>
            <w:tcW w:w="422" w:type="dxa"/>
            <w:vMerge/>
            <w:tcBorders>
              <w:right w:val="nil"/>
            </w:tcBorders>
            <w:shd w:val="clear" w:color="auto" w:fill="8DB3E2" w:themeFill="text2" w:themeFillTint="66"/>
            <w:vAlign w:val="bottom"/>
          </w:tcPr>
          <w:p w14:paraId="6D46FDA4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3372" w:type="dxa"/>
            <w:tcBorders>
              <w:top w:val="single" w:sz="4" w:space="0" w:color="FFFFFF" w:themeColor="background1"/>
              <w:left w:val="nil"/>
              <w:bottom w:val="single" w:sz="4" w:space="0" w:color="FFFFFF" w:themeColor="background1"/>
              <w:right w:val="nil"/>
            </w:tcBorders>
            <w:shd w:val="clear" w:color="auto" w:fill="8DB3E2" w:themeFill="text2" w:themeFillTint="66"/>
            <w:vAlign w:val="bottom"/>
          </w:tcPr>
          <w:p w14:paraId="577D6879" w14:textId="77777777" w:rsidR="00025CBC" w:rsidRPr="00331D95" w:rsidRDefault="00025CBC" w:rsidP="0062701C">
            <w:pPr>
              <w:jc w:val="right"/>
              <w:rPr>
                <w:rFonts w:cs="Arial"/>
              </w:rPr>
            </w:pP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</w:tcPr>
          <w:p w14:paraId="011DD961" w14:textId="77777777" w:rsidR="00025CBC" w:rsidRPr="00C74D9A" w:rsidRDefault="00025CBC" w:rsidP="0062701C">
            <w:pPr>
              <w:rPr>
                <w:rFonts w:ascii="Arial" w:hAnsi="Arial" w:cs="Arial"/>
              </w:rPr>
            </w:pPr>
          </w:p>
        </w:tc>
        <w:tc>
          <w:tcPr>
            <w:tcW w:w="708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71291588" w14:textId="77777777" w:rsidR="00025CBC" w:rsidRPr="00B257E9" w:rsidRDefault="00025CBC" w:rsidP="0062701C">
            <w:pPr>
              <w:rPr>
                <w:sz w:val="20"/>
                <w:szCs w:val="20"/>
              </w:rPr>
            </w:pPr>
          </w:p>
        </w:tc>
      </w:tr>
    </w:tbl>
    <w:p w14:paraId="43B7B498" w14:textId="77777777" w:rsidR="00122AA4" w:rsidRDefault="00122AA4" w:rsidP="00BE2A99"/>
    <w:sectPr w:rsidR="00122AA4" w:rsidSect="0041619E">
      <w:pgSz w:w="11906" w:h="16838"/>
      <w:pgMar w:top="426" w:right="566" w:bottom="142" w:left="5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2FE0"/>
    <w:rsid w:val="00025CBC"/>
    <w:rsid w:val="000567FB"/>
    <w:rsid w:val="00086A2B"/>
    <w:rsid w:val="0009570D"/>
    <w:rsid w:val="001037B2"/>
    <w:rsid w:val="00111635"/>
    <w:rsid w:val="00122AA4"/>
    <w:rsid w:val="00126750"/>
    <w:rsid w:val="00175EF9"/>
    <w:rsid w:val="001D61FA"/>
    <w:rsid w:val="001E245C"/>
    <w:rsid w:val="00232FE0"/>
    <w:rsid w:val="00276FBE"/>
    <w:rsid w:val="00331D95"/>
    <w:rsid w:val="0039725E"/>
    <w:rsid w:val="003E7990"/>
    <w:rsid w:val="003F4B76"/>
    <w:rsid w:val="00414E94"/>
    <w:rsid w:val="0041619E"/>
    <w:rsid w:val="00445492"/>
    <w:rsid w:val="00493178"/>
    <w:rsid w:val="0051686D"/>
    <w:rsid w:val="00517FC7"/>
    <w:rsid w:val="005C0787"/>
    <w:rsid w:val="00613E5E"/>
    <w:rsid w:val="006152C7"/>
    <w:rsid w:val="00622868"/>
    <w:rsid w:val="0062701C"/>
    <w:rsid w:val="006456E8"/>
    <w:rsid w:val="00687A2A"/>
    <w:rsid w:val="00691A9F"/>
    <w:rsid w:val="006B485E"/>
    <w:rsid w:val="006F1E96"/>
    <w:rsid w:val="006F4E17"/>
    <w:rsid w:val="0072340E"/>
    <w:rsid w:val="007C7B5A"/>
    <w:rsid w:val="0080129A"/>
    <w:rsid w:val="0083500B"/>
    <w:rsid w:val="008875B6"/>
    <w:rsid w:val="008D09CC"/>
    <w:rsid w:val="00917D2B"/>
    <w:rsid w:val="00981860"/>
    <w:rsid w:val="009F4C42"/>
    <w:rsid w:val="00A953AA"/>
    <w:rsid w:val="00AA23BF"/>
    <w:rsid w:val="00AB63CF"/>
    <w:rsid w:val="00AD0D26"/>
    <w:rsid w:val="00B06E0B"/>
    <w:rsid w:val="00B235C5"/>
    <w:rsid w:val="00B257E9"/>
    <w:rsid w:val="00B53E89"/>
    <w:rsid w:val="00BE2A99"/>
    <w:rsid w:val="00C0333F"/>
    <w:rsid w:val="00C55F3F"/>
    <w:rsid w:val="00C74D9A"/>
    <w:rsid w:val="00C84947"/>
    <w:rsid w:val="00CB58BD"/>
    <w:rsid w:val="00CD175D"/>
    <w:rsid w:val="00D111AD"/>
    <w:rsid w:val="00D37676"/>
    <w:rsid w:val="00D77552"/>
    <w:rsid w:val="00DB7426"/>
    <w:rsid w:val="00E25D07"/>
    <w:rsid w:val="00E70637"/>
    <w:rsid w:val="00EC21B9"/>
    <w:rsid w:val="00F1250B"/>
    <w:rsid w:val="00F537B7"/>
    <w:rsid w:val="00F72B69"/>
    <w:rsid w:val="00F9332D"/>
    <w:rsid w:val="00FA102C"/>
    <w:rsid w:val="00FE2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CEC05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6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E706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0637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917D2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61;&#1086;&#1079;&#1103;&#1080;&#1085;\Documents\&#1047;&#1072;&#1082;&#1072;&#1079;-&#1085;&#1072;&#1088;&#1103;&#1076;%20&#1060;&#106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BB1FAD903994BD99CD9BAEBD742CF7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311CD7-C2CB-4DF6-8C7F-717BA858012C}"/>
      </w:docPartPr>
      <w:docPartBody>
        <w:p w:rsidR="00033CA6" w:rsidRDefault="004A4247" w:rsidP="004A4247">
          <w:pPr>
            <w:pStyle w:val="EBB1FAD903994BD99CD9BAEBD742CF7622"/>
          </w:pPr>
          <w:r w:rsidRPr="00BE2A99">
            <w:rPr>
              <w:rFonts w:cstheme="minorHAnsi"/>
              <w:sz w:val="24"/>
              <w:szCs w:val="24"/>
            </w:rPr>
            <w:t>&lt;Content Select=”$.CustomerName”/&gt;</w:t>
          </w:r>
        </w:p>
      </w:docPartBody>
    </w:docPart>
    <w:docPart>
      <w:docPartPr>
        <w:name w:val="DD0B235AE9F541F28DCA14F01E1900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D229A5-77C6-4B0E-A592-59F67CD12267}"/>
      </w:docPartPr>
      <w:docPartBody>
        <w:p w:rsidR="00033CA6" w:rsidRDefault="004A4247" w:rsidP="004A4247">
          <w:pPr>
            <w:pStyle w:val="DD0B235AE9F541F28DCA14F01E19002422"/>
          </w:pPr>
          <w:r w:rsidRPr="00BE2A99">
            <w:rPr>
              <w:rFonts w:cstheme="minorHAnsi"/>
              <w:sz w:val="24"/>
              <w:szCs w:val="24"/>
            </w:rPr>
            <w:t>&lt;Content Select=”$.PatientFullName”/&gt;</w:t>
          </w:r>
        </w:p>
      </w:docPartBody>
    </w:docPart>
    <w:docPart>
      <w:docPartPr>
        <w:name w:val="10817DA6826F43AB802B7B7C302054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D3CD22-ABD4-4241-B3DB-D2854339A9A2}"/>
      </w:docPartPr>
      <w:docPartBody>
        <w:p w:rsidR="0030300E" w:rsidRDefault="004A4247" w:rsidP="004A4247">
          <w:pPr>
            <w:pStyle w:val="10817DA6826F43AB802B7B7C3020542B19"/>
          </w:pPr>
          <w:r w:rsidRPr="006F4E17">
            <w:rPr>
              <w:rFonts w:ascii="Arial" w:hAnsi="Arial" w:cs="Arial"/>
              <w:b/>
              <w:sz w:val="32"/>
              <w:szCs w:val="32"/>
            </w:rPr>
            <w:t>&lt;Content Select=”$.DocNumber”/&gt;</w:t>
          </w:r>
        </w:p>
      </w:docPartBody>
    </w:docPart>
    <w:docPart>
      <w:docPartPr>
        <w:name w:val="709E9D84455B44F28086C6D8018A3E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F6E56FC-952B-46BA-A9CD-D11ED0881016}"/>
      </w:docPartPr>
      <w:docPartBody>
        <w:p w:rsidR="00821D0B" w:rsidRDefault="004A4247" w:rsidP="004A4247">
          <w:pPr>
            <w:pStyle w:val="709E9D84455B44F28086C6D8018A3EEF17"/>
          </w:pPr>
          <w:r w:rsidRPr="00BE2A99">
            <w:rPr>
              <w:rFonts w:cstheme="minorHAnsi"/>
              <w:sz w:val="24"/>
              <w:szCs w:val="24"/>
            </w:rPr>
            <w:t>&lt;Content Select=”$.ResponsiblePerson”/&gt;</w:t>
          </w:r>
        </w:p>
      </w:docPartBody>
    </w:docPart>
    <w:docPart>
      <w:docPartPr>
        <w:name w:val="E691AD8FBDC545CE9D4B913E6E51CEB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0E8E8B-E7FD-4891-892A-B1F9E2971BF4}"/>
      </w:docPartPr>
      <w:docPartBody>
        <w:p w:rsidR="00821D0B" w:rsidRDefault="004A4247" w:rsidP="004A4247">
          <w:pPr>
            <w:pStyle w:val="E691AD8FBDC545CE9D4B913E6E51CEB117"/>
          </w:pPr>
          <w:r w:rsidRPr="00BE2A99">
            <w:rPr>
              <w:rFonts w:cstheme="minorHAnsi"/>
              <w:sz w:val="24"/>
              <w:szCs w:val="24"/>
            </w:rPr>
            <w:t>&lt;Content Select=”$.TechnicPhone”/&gt;</w:t>
          </w:r>
        </w:p>
      </w:docPartBody>
    </w:docPart>
    <w:docPart>
      <w:docPartPr>
        <w:name w:val="233CEF25BA324C3E93BC2D75EE8491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5FB97B-D72C-4678-A804-0C0B5FF173AF}"/>
      </w:docPartPr>
      <w:docPartBody>
        <w:p w:rsidR="00821D0B" w:rsidRDefault="004A4247" w:rsidP="004A4247">
          <w:pPr>
            <w:pStyle w:val="233CEF25BA324C3E93BC2D75EE84913C17"/>
          </w:pPr>
          <w:r w:rsidRPr="00BE2A99">
            <w:rPr>
              <w:rFonts w:cstheme="minorHAnsi"/>
              <w:sz w:val="24"/>
              <w:szCs w:val="24"/>
            </w:rPr>
            <w:t>&lt;Content Select=”$.AdditionalInfo”/&gt;</w:t>
          </w:r>
        </w:p>
      </w:docPartBody>
    </w:docPart>
    <w:docPart>
      <w:docPartPr>
        <w:name w:val="E48FC5D921034A88AD5E86906E48E43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53AFCF-7DE0-425E-AFB0-DC3F4345DA9C}"/>
      </w:docPartPr>
      <w:docPartBody>
        <w:p w:rsidR="00821D0B" w:rsidRDefault="004A4247" w:rsidP="004A4247">
          <w:pPr>
            <w:pStyle w:val="E48FC5D921034A88AD5E86906E48E43017"/>
          </w:pPr>
          <w:r w:rsidRPr="00BE2A99">
            <w:rPr>
              <w:rFonts w:cstheme="minorHAnsi"/>
              <w:sz w:val="24"/>
              <w:szCs w:val="24"/>
            </w:rPr>
            <w:t>&lt;Content Select=”$.CarcassColor”/&gt;</w:t>
          </w:r>
        </w:p>
      </w:docPartBody>
    </w:docPart>
    <w:docPart>
      <w:docPartPr>
        <w:name w:val="EEAB8BBFD30D4B3795A1858A727041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57EE581-4AB6-4A91-BC51-D870D3201C06}"/>
      </w:docPartPr>
      <w:docPartBody>
        <w:p w:rsidR="00821D0B" w:rsidRDefault="004A4247" w:rsidP="004A4247">
          <w:pPr>
            <w:pStyle w:val="EEAB8BBFD30D4B3795A1858A7270412D17"/>
          </w:pPr>
          <w:r w:rsidRPr="00BE2A99">
            <w:rPr>
              <w:rFonts w:cstheme="minorHAnsi"/>
              <w:sz w:val="24"/>
              <w:szCs w:val="24"/>
            </w:rPr>
            <w:t>&lt;Content Select=”$.ImplantSystem”/&gt;</w:t>
          </w:r>
        </w:p>
      </w:docPartBody>
    </w:docPart>
    <w:docPart>
      <w:docPartPr>
        <w:name w:val="5E01E8E68DB84251B8E9F81ED4C9A54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5C9B8F-03A3-436E-8FE6-04BE0EA85AF6}"/>
      </w:docPartPr>
      <w:docPartBody>
        <w:p w:rsidR="00821D0B" w:rsidRDefault="004A4247" w:rsidP="004A4247">
          <w:pPr>
            <w:pStyle w:val="5E01E8E68DB84251B8E9F81ED4C9A54817"/>
          </w:pPr>
          <w:r w:rsidRPr="00BE2A99">
            <w:rPr>
              <w:rFonts w:cstheme="minorHAnsi"/>
              <w:sz w:val="24"/>
              <w:szCs w:val="24"/>
            </w:rPr>
            <w:t>&lt;Content Select=”$.IndividualAbutmentProcessing”/&gt;</w:t>
          </w:r>
        </w:p>
      </w:docPartBody>
    </w:docPart>
    <w:docPart>
      <w:docPartPr>
        <w:name w:val="BC9162378F5F475999176FA7EB61C9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95E284-D2E2-462E-BB55-665098469CA3}"/>
      </w:docPartPr>
      <w:docPartBody>
        <w:p w:rsidR="00821D0B" w:rsidRDefault="004A4247" w:rsidP="004A4247">
          <w:pPr>
            <w:pStyle w:val="BC9162378F5F475999176FA7EB61C90617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DB7426">
            <w:rPr>
              <w:rFonts w:cstheme="minorHAnsi"/>
              <w:sz w:val="24"/>
              <w:szCs w:val="24"/>
            </w:rPr>
            <w:t>ToothCardDescription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907CB58A645435BAFD48131F1ED6BB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FD13D79-74AB-4F78-AB0A-DB1D50E95A61}"/>
      </w:docPartPr>
      <w:docPartBody>
        <w:p w:rsidR="00821D0B" w:rsidRDefault="004A4247" w:rsidP="004A4247">
          <w:pPr>
            <w:pStyle w:val="C907CB58A645435BAFD48131F1ED6BB317"/>
          </w:pPr>
          <w:r w:rsidRPr="00BE2A99">
            <w:rPr>
              <w:rFonts w:cstheme="minorHAnsi"/>
              <w:sz w:val="24"/>
              <w:szCs w:val="24"/>
            </w:rPr>
            <w:t>&lt;Content Select=”$.Understaff”/&gt;</w:t>
          </w:r>
        </w:p>
      </w:docPartBody>
    </w:docPart>
    <w:docPart>
      <w:docPartPr>
        <w:name w:val="FC00FDC9096445A28C3E87BC6B95D16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B47C6-11F8-4A74-8BE3-595B271FC866}"/>
      </w:docPartPr>
      <w:docPartBody>
        <w:p w:rsidR="00821D0B" w:rsidRDefault="004A4247" w:rsidP="004A4247">
          <w:pPr>
            <w:pStyle w:val="FC00FDC9096445A28C3E87BC6B95D16616"/>
          </w:pPr>
          <w:r w:rsidRPr="00BE2A99">
            <w:rPr>
              <w:rFonts w:cstheme="minorHAnsi"/>
              <w:sz w:val="24"/>
              <w:szCs w:val="24"/>
            </w:rPr>
            <w:t>&lt;Content Select=”$.OfficeAdmin”/&gt;</w:t>
          </w:r>
        </w:p>
      </w:docPartBody>
    </w:docPart>
    <w:docPart>
      <w:docPartPr>
        <w:name w:val="8FFB1A1FCEE44DB8B8C4DA6BAD4D251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580EC8-D423-4DFB-9536-8A62E4621508}"/>
      </w:docPartPr>
      <w:docPartBody>
        <w:p w:rsidR="001C07AE" w:rsidRDefault="004A4247" w:rsidP="004A4247">
          <w:pPr>
            <w:pStyle w:val="8FFB1A1FCEE44DB8B8C4DA6BAD4D251812"/>
          </w:pPr>
          <w:r w:rsidRPr="00BE2A99">
            <w:rPr>
              <w:rFonts w:cstheme="minorHAnsi"/>
              <w:sz w:val="24"/>
              <w:szCs w:val="24"/>
              <w:lang w:val="en-US"/>
            </w:rPr>
            <w:t>&lt;Content Select=”$.FlagWorkAccept”/&gt;</w:t>
          </w:r>
        </w:p>
      </w:docPartBody>
    </w:docPart>
    <w:docPart>
      <w:docPartPr>
        <w:name w:val="AF0C391779F24C79BD79DF160AEA5D0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6D954B-8C77-4B6A-80A1-1CC4142948C3}"/>
      </w:docPartPr>
      <w:docPartBody>
        <w:p w:rsidR="006F7881" w:rsidRDefault="004A4247" w:rsidP="004A4247">
          <w:pPr>
            <w:pStyle w:val="AF0C391779F24C79BD79DF160AEA5D037"/>
          </w:pPr>
          <w:r w:rsidRPr="00BE2A99">
            <w:rPr>
              <w:rFonts w:cstheme="minorHAnsi"/>
              <w:sz w:val="24"/>
              <w:szCs w:val="24"/>
            </w:rPr>
            <w:t>&lt;Content Select=”$.MaterialsStr”/&gt;</w:t>
          </w:r>
        </w:p>
      </w:docPartBody>
    </w:docPart>
    <w:docPart>
      <w:docPartPr>
        <w:name w:val="9B65014DA90746138035D06D55FF97A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03C564-5FDF-4051-A3F2-080656D3F90C}"/>
      </w:docPartPr>
      <w:docPartBody>
        <w:p w:rsidR="006F7881" w:rsidRDefault="004A4247" w:rsidP="004A4247">
          <w:pPr>
            <w:pStyle w:val="9B65014DA90746138035D06D55FF97A07"/>
          </w:pPr>
          <w:r w:rsidRPr="00BE2A99">
            <w:rPr>
              <w:rFonts w:cstheme="minorHAnsi"/>
              <w:sz w:val="24"/>
              <w:szCs w:val="24"/>
            </w:rPr>
            <w:t>&lt;Content Select=”$.ProstheticArticul”/&gt;</w:t>
          </w:r>
        </w:p>
      </w:docPartBody>
    </w:docPart>
    <w:docPart>
      <w:docPartPr>
        <w:name w:val="76AFD36940204342A8202AF1D4C5C92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EF6E9F9-CC38-4E38-BB72-6BC5144B48FD}"/>
      </w:docPartPr>
      <w:docPartBody>
        <w:p w:rsidR="005D4312" w:rsidRDefault="004A4247" w:rsidP="004A4247">
          <w:pPr>
            <w:pStyle w:val="76AFD36940204342A8202AF1D4C5C9265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F1E96">
            <w:rPr>
              <w:rFonts w:cstheme="minorHAnsi"/>
              <w:sz w:val="24"/>
              <w:szCs w:val="24"/>
            </w:rPr>
            <w:t>AdditionalEquipment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  <w:docPart>
      <w:docPartPr>
        <w:name w:val="C8D71581E5904ED489C569F4BDABB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9F32F2D-D9B2-4177-BB13-1DB8E45DAB5C}"/>
      </w:docPartPr>
      <w:docPartBody>
        <w:p w:rsidR="004A4247" w:rsidRDefault="004A4247" w:rsidP="004A4247">
          <w:pPr>
            <w:pStyle w:val="C8D71581E5904ED489C569F4BDABBAD42"/>
          </w:pPr>
          <w:r w:rsidRPr="00BE2A99">
            <w:rPr>
              <w:rFonts w:cstheme="minorHAnsi"/>
              <w:sz w:val="24"/>
              <w:szCs w:val="24"/>
            </w:rPr>
            <w:t>&lt;Content Select=”$.Created”/&gt;</w:t>
          </w:r>
        </w:p>
      </w:docPartBody>
    </w:docPart>
    <w:docPart>
      <w:docPartPr>
        <w:name w:val="970F3068AE71464BADC9EE0B4C773E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BFDC6-2195-458F-8CF3-C80A219126EB}"/>
      </w:docPartPr>
      <w:docPartBody>
        <w:p w:rsidR="004A4247" w:rsidRDefault="004A4247" w:rsidP="004A4247">
          <w:pPr>
            <w:pStyle w:val="970F3068AE71464BADC9EE0B4C773E8F2"/>
          </w:pPr>
          <w:r w:rsidRPr="00BE2A99">
            <w:rPr>
              <w:rFonts w:cstheme="minorHAnsi"/>
              <w:sz w:val="24"/>
              <w:szCs w:val="24"/>
            </w:rPr>
            <w:t>&lt;Content Select=”$.</w:t>
          </w:r>
          <w:r w:rsidRPr="0062701C">
            <w:rPr>
              <w:rFonts w:cstheme="minorHAnsi"/>
              <w:sz w:val="24"/>
              <w:szCs w:val="24"/>
            </w:rPr>
            <w:t>DateComment</w:t>
          </w:r>
          <w:r w:rsidRPr="00BE2A99">
            <w:rPr>
              <w:rFonts w:cstheme="minorHAnsi"/>
              <w:sz w:val="24"/>
              <w:szCs w:val="24"/>
            </w:rPr>
            <w:t>”/&gt;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risUPC">
    <w:altName w:val="IrisUPC"/>
    <w:panose1 w:val="020B0604020202020204"/>
    <w:charset w:val="00"/>
    <w:family w:val="swiss"/>
    <w:pitch w:val="variable"/>
    <w:sig w:usb0="01000007" w:usb1="00000002" w:usb2="00000000" w:usb3="00000000" w:csb0="00010001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46EB"/>
    <w:rsid w:val="00032D53"/>
    <w:rsid w:val="00033CA6"/>
    <w:rsid w:val="000C1BD0"/>
    <w:rsid w:val="00147F45"/>
    <w:rsid w:val="001C07AE"/>
    <w:rsid w:val="00237B64"/>
    <w:rsid w:val="002D7D0B"/>
    <w:rsid w:val="0030300E"/>
    <w:rsid w:val="00352FE4"/>
    <w:rsid w:val="004A4247"/>
    <w:rsid w:val="004B1FBD"/>
    <w:rsid w:val="004B7CCA"/>
    <w:rsid w:val="004D14F4"/>
    <w:rsid w:val="004F2669"/>
    <w:rsid w:val="00513FC0"/>
    <w:rsid w:val="005D4312"/>
    <w:rsid w:val="00641A75"/>
    <w:rsid w:val="00645D41"/>
    <w:rsid w:val="0068132D"/>
    <w:rsid w:val="006900EA"/>
    <w:rsid w:val="006E2960"/>
    <w:rsid w:val="006F7881"/>
    <w:rsid w:val="007264E2"/>
    <w:rsid w:val="00742B56"/>
    <w:rsid w:val="0079044E"/>
    <w:rsid w:val="007E563D"/>
    <w:rsid w:val="00821D0B"/>
    <w:rsid w:val="00860212"/>
    <w:rsid w:val="00880B1E"/>
    <w:rsid w:val="00AE46EB"/>
    <w:rsid w:val="00B53A97"/>
    <w:rsid w:val="00B864C0"/>
    <w:rsid w:val="00BD72A2"/>
    <w:rsid w:val="00CD742B"/>
    <w:rsid w:val="00CE1E57"/>
    <w:rsid w:val="00D353F2"/>
    <w:rsid w:val="00DE4F88"/>
    <w:rsid w:val="00DE76E5"/>
    <w:rsid w:val="00DF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4A4247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BB1FAD903994BD99CD9BAEBD742CF76">
    <w:name w:val="EBB1FAD903994BD99CD9BAEBD742CF76"/>
    <w:rsid w:val="00AE46EB"/>
  </w:style>
  <w:style w:type="paragraph" w:customStyle="1" w:styleId="DD0B235AE9F541F28DCA14F01E190024">
    <w:name w:val="DD0B235AE9F541F28DCA14F01E190024"/>
    <w:rsid w:val="00AE46EB"/>
  </w:style>
  <w:style w:type="character" w:styleId="a3">
    <w:name w:val="Placeholder Text"/>
    <w:basedOn w:val="a0"/>
    <w:uiPriority w:val="99"/>
    <w:semiHidden/>
    <w:rsid w:val="004A4247"/>
    <w:rPr>
      <w:color w:val="808080"/>
    </w:rPr>
  </w:style>
  <w:style w:type="paragraph" w:customStyle="1" w:styleId="EBB1FAD903994BD99CD9BAEBD742CF761">
    <w:name w:val="EBB1FAD903994BD99CD9BAEBD742CF76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">
    <w:name w:val="DD0B235AE9F541F28DCA14F01E1900241"/>
    <w:rsid w:val="00033CA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">
    <w:name w:val="8EDBFB9AE50E46F7A6E635B5488DEF7E"/>
    <w:rsid w:val="00033CA6"/>
  </w:style>
  <w:style w:type="paragraph" w:customStyle="1" w:styleId="EBB1FAD903994BD99CD9BAEBD742CF762">
    <w:name w:val="EBB1FAD903994BD99CD9BAEBD742CF76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">
    <w:name w:val="DD0B235AE9F541F28DCA14F01E1900242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">
    <w:name w:val="8EDBFB9AE50E46F7A6E635B5488DEF7E1"/>
    <w:rsid w:val="00742B56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">
    <w:name w:val="B6F7C683D994438D9FC44138A7433D45"/>
    <w:rsid w:val="00742B56"/>
    <w:pPr>
      <w:spacing w:after="200" w:line="276" w:lineRule="auto"/>
    </w:pPr>
  </w:style>
  <w:style w:type="paragraph" w:customStyle="1" w:styleId="EBB1FAD903994BD99CD9BAEBD742CF763">
    <w:name w:val="EBB1FAD903994BD99CD9BAEBD742CF76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3">
    <w:name w:val="DD0B235AE9F541F28DCA14F01E190024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2">
    <w:name w:val="8EDBFB9AE50E46F7A6E635B5488DEF7E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1">
    <w:name w:val="B6F7C683D994438D9FC44138A7433D45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">
    <w:name w:val="10817DA6826F43AB802B7B7C3020542B"/>
    <w:rsid w:val="007E563D"/>
    <w:pPr>
      <w:spacing w:after="200" w:line="276" w:lineRule="auto"/>
    </w:pPr>
  </w:style>
  <w:style w:type="paragraph" w:customStyle="1" w:styleId="10817DA6826F43AB802B7B7C3020542B1">
    <w:name w:val="10817DA6826F43AB802B7B7C3020542B1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4">
    <w:name w:val="EBB1FAD903994BD99CD9BAEBD742CF76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4">
    <w:name w:val="DD0B235AE9F541F28DCA14F01E190024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3">
    <w:name w:val="8EDBFB9AE50E46F7A6E635B5488DEF7E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2">
    <w:name w:val="B6F7C683D994438D9FC44138A7433D45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2">
    <w:name w:val="10817DA6826F43AB802B7B7C3020542B2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5">
    <w:name w:val="EBB1FAD903994BD99CD9BAEBD742CF76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5">
    <w:name w:val="DD0B235AE9F541F28DCA14F01E1900245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4">
    <w:name w:val="8EDBFB9AE50E46F7A6E635B5488DEF7E4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3">
    <w:name w:val="B6F7C683D994438D9FC44138A7433D453"/>
    <w:rsid w:val="007E563D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">
    <w:name w:val="709E9D84455B44F28086C6D8018A3EEF"/>
    <w:rsid w:val="0030300E"/>
    <w:pPr>
      <w:spacing w:after="200" w:line="276" w:lineRule="auto"/>
    </w:pPr>
  </w:style>
  <w:style w:type="paragraph" w:customStyle="1" w:styleId="E691AD8FBDC545CE9D4B913E6E51CEB1">
    <w:name w:val="E691AD8FBDC545CE9D4B913E6E51CEB1"/>
    <w:rsid w:val="0030300E"/>
    <w:pPr>
      <w:spacing w:after="200" w:line="276" w:lineRule="auto"/>
    </w:pPr>
  </w:style>
  <w:style w:type="paragraph" w:customStyle="1" w:styleId="233CEF25BA324C3E93BC2D75EE84913C">
    <w:name w:val="233CEF25BA324C3E93BC2D75EE84913C"/>
    <w:rsid w:val="0030300E"/>
    <w:pPr>
      <w:spacing w:after="200" w:line="276" w:lineRule="auto"/>
    </w:pPr>
  </w:style>
  <w:style w:type="paragraph" w:customStyle="1" w:styleId="76697C876E794584A855BD6C5B44B979">
    <w:name w:val="76697C876E794584A855BD6C5B44B979"/>
    <w:rsid w:val="0030300E"/>
    <w:pPr>
      <w:spacing w:after="200" w:line="276" w:lineRule="auto"/>
    </w:pPr>
  </w:style>
  <w:style w:type="paragraph" w:customStyle="1" w:styleId="E48FC5D921034A88AD5E86906E48E430">
    <w:name w:val="E48FC5D921034A88AD5E86906E48E430"/>
    <w:rsid w:val="0030300E"/>
    <w:pPr>
      <w:spacing w:after="200" w:line="276" w:lineRule="auto"/>
    </w:pPr>
  </w:style>
  <w:style w:type="paragraph" w:customStyle="1" w:styleId="EEAB8BBFD30D4B3795A1858A7270412D">
    <w:name w:val="EEAB8BBFD30D4B3795A1858A7270412D"/>
    <w:rsid w:val="0030300E"/>
    <w:pPr>
      <w:spacing w:after="200" w:line="276" w:lineRule="auto"/>
    </w:pPr>
  </w:style>
  <w:style w:type="paragraph" w:customStyle="1" w:styleId="5E01E8E68DB84251B8E9F81ED4C9A548">
    <w:name w:val="5E01E8E68DB84251B8E9F81ED4C9A548"/>
    <w:rsid w:val="0030300E"/>
    <w:pPr>
      <w:spacing w:after="200" w:line="276" w:lineRule="auto"/>
    </w:pPr>
  </w:style>
  <w:style w:type="paragraph" w:customStyle="1" w:styleId="BC9162378F5F475999176FA7EB61C906">
    <w:name w:val="BC9162378F5F475999176FA7EB61C906"/>
    <w:rsid w:val="0030300E"/>
    <w:pPr>
      <w:spacing w:after="200" w:line="276" w:lineRule="auto"/>
    </w:pPr>
  </w:style>
  <w:style w:type="paragraph" w:customStyle="1" w:styleId="C907CB58A645435BAFD48131F1ED6BB3">
    <w:name w:val="C907CB58A645435BAFD48131F1ED6BB3"/>
    <w:rsid w:val="0030300E"/>
    <w:pPr>
      <w:spacing w:after="200" w:line="276" w:lineRule="auto"/>
    </w:pPr>
  </w:style>
  <w:style w:type="paragraph" w:customStyle="1" w:styleId="10817DA6826F43AB802B7B7C3020542B3">
    <w:name w:val="10817DA6826F43AB802B7B7C3020542B3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6">
    <w:name w:val="EBB1FAD903994BD99CD9BAEBD742CF76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6">
    <w:name w:val="DD0B235AE9F541F28DCA14F01E1900246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">
    <w:name w:val="709E9D84455B44F28086C6D8018A3EEF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">
    <w:name w:val="E691AD8FBDC545CE9D4B913E6E51CEB1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5">
    <w:name w:val="8EDBFB9AE50E46F7A6E635B5488DEF7E5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">
    <w:name w:val="233CEF25BA324C3E93BC2D75EE84913C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">
    <w:name w:val="E48FC5D921034A88AD5E86906E48E430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4">
    <w:name w:val="B6F7C683D994438D9FC44138A7433D454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">
    <w:name w:val="EEAB8BBFD30D4B3795A1858A7270412D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">
    <w:name w:val="5E01E8E68DB84251B8E9F81ED4C9A548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">
    <w:name w:val="C907CB58A645435BAFD48131F1ED6BB3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">
    <w:name w:val="BC9162378F5F475999176FA7EB61C9061"/>
    <w:rsid w:val="0030300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">
    <w:name w:val="FC00FDC9096445A28C3E87BC6B95D166"/>
    <w:rsid w:val="0030300E"/>
    <w:pPr>
      <w:spacing w:after="200" w:line="276" w:lineRule="auto"/>
    </w:pPr>
  </w:style>
  <w:style w:type="paragraph" w:customStyle="1" w:styleId="10817DA6826F43AB802B7B7C3020542B4">
    <w:name w:val="10817DA6826F43AB802B7B7C3020542B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7">
    <w:name w:val="EBB1FAD903994BD99CD9BAEBD742CF76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7">
    <w:name w:val="DD0B235AE9F541F28DCA14F01E190024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2">
    <w:name w:val="709E9D84455B44F28086C6D8018A3EEF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2">
    <w:name w:val="E691AD8FBDC545CE9D4B913E6E51CEB1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6">
    <w:name w:val="8EDBFB9AE50E46F7A6E635B5488DEF7E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2">
    <w:name w:val="233CEF25BA324C3E93BC2D75EE84913C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2">
    <w:name w:val="E48FC5D921034A88AD5E86906E48E430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5">
    <w:name w:val="B6F7C683D994438D9FC44138A7433D45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2">
    <w:name w:val="EEAB8BBFD30D4B3795A1858A7270412D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2">
    <w:name w:val="5E01E8E68DB84251B8E9F81ED4C9A548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2">
    <w:name w:val="C907CB58A645435BAFD48131F1ED6BB3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2">
    <w:name w:val="BC9162378F5F475999176FA7EB61C90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">
    <w:name w:val="FC00FDC9096445A28C3E87BC6B95D1661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5">
    <w:name w:val="10817DA6826F43AB802B7B7C3020542B5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8">
    <w:name w:val="EBB1FAD903994BD99CD9BAEBD742CF76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8">
    <w:name w:val="DD0B235AE9F541F28DCA14F01E190024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3">
    <w:name w:val="709E9D84455B44F28086C6D8018A3EEF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3">
    <w:name w:val="E691AD8FBDC545CE9D4B913E6E51CEB1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7">
    <w:name w:val="8EDBFB9AE50E46F7A6E635B5488DEF7E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3">
    <w:name w:val="233CEF25BA324C3E93BC2D75EE84913C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3">
    <w:name w:val="E48FC5D921034A88AD5E86906E48E430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6">
    <w:name w:val="B6F7C683D994438D9FC44138A7433D45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3">
    <w:name w:val="EEAB8BBFD30D4B3795A1858A7270412D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3">
    <w:name w:val="5E01E8E68DB84251B8E9F81ED4C9A548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3">
    <w:name w:val="C907CB58A645435BAFD48131F1ED6BB3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3">
    <w:name w:val="BC9162378F5F475999176FA7EB61C90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2">
    <w:name w:val="FC00FDC9096445A28C3E87BC6B95D1662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6">
    <w:name w:val="10817DA6826F43AB802B7B7C3020542B6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9">
    <w:name w:val="EBB1FAD903994BD99CD9BAEBD742CF76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9">
    <w:name w:val="DD0B235AE9F541F28DCA14F01E1900249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4">
    <w:name w:val="709E9D84455B44F28086C6D8018A3EEF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4">
    <w:name w:val="E691AD8FBDC545CE9D4B913E6E51CEB1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8">
    <w:name w:val="8EDBFB9AE50E46F7A6E635B5488DEF7E8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4">
    <w:name w:val="233CEF25BA324C3E93BC2D75EE84913C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4">
    <w:name w:val="E48FC5D921034A88AD5E86906E48E430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7">
    <w:name w:val="B6F7C683D994438D9FC44138A7433D457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4">
    <w:name w:val="EEAB8BBFD30D4B3795A1858A7270412D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4">
    <w:name w:val="5E01E8E68DB84251B8E9F81ED4C9A548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4">
    <w:name w:val="C907CB58A645435BAFD48131F1ED6BB3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4">
    <w:name w:val="BC9162378F5F475999176FA7EB61C9064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3">
    <w:name w:val="FC00FDC9096445A28C3E87BC6B95D1663"/>
    <w:rsid w:val="00821D0B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7">
    <w:name w:val="10817DA6826F43AB802B7B7C3020542B7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0">
    <w:name w:val="EBB1FAD903994BD99CD9BAEBD742CF76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0">
    <w:name w:val="DD0B235AE9F541F28DCA14F01E19002410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5">
    <w:name w:val="709E9D84455B44F28086C6D8018A3EEF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5">
    <w:name w:val="E691AD8FBDC545CE9D4B913E6E51CEB1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9">
    <w:name w:val="8EDBFB9AE50E46F7A6E635B5488DEF7E9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5">
    <w:name w:val="233CEF25BA324C3E93BC2D75EE84913C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5">
    <w:name w:val="E48FC5D921034A88AD5E86906E48E430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6F7C683D994438D9FC44138A7433D458">
    <w:name w:val="B6F7C683D994438D9FC44138A7433D458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5">
    <w:name w:val="EEAB8BBFD30D4B3795A1858A7270412D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5">
    <w:name w:val="5E01E8E68DB84251B8E9F81ED4C9A548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5">
    <w:name w:val="C907CB58A645435BAFD48131F1ED6BB3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5">
    <w:name w:val="BC9162378F5F475999176FA7EB61C9065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4">
    <w:name w:val="FC00FDC9096445A28C3E87BC6B95D1664"/>
    <w:rsid w:val="002D7D0B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">
    <w:name w:val="8FFB1A1FCEE44DB8B8C4DA6BAD4D2518"/>
    <w:rsid w:val="00147F45"/>
    <w:pPr>
      <w:spacing w:after="200" w:line="276" w:lineRule="auto"/>
    </w:pPr>
  </w:style>
  <w:style w:type="paragraph" w:customStyle="1" w:styleId="10817DA6826F43AB802B7B7C3020542B8">
    <w:name w:val="10817DA6826F43AB802B7B7C3020542B8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1">
    <w:name w:val="EBB1FAD903994BD99CD9BAEBD742CF76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1">
    <w:name w:val="DD0B235AE9F541F28DCA14F01E1900241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6">
    <w:name w:val="709E9D84455B44F28086C6D8018A3EEF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6">
    <w:name w:val="E691AD8FBDC545CE9D4B913E6E51CEB1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0">
    <w:name w:val="8EDBFB9AE50E46F7A6E635B5488DEF7E10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6">
    <w:name w:val="233CEF25BA324C3E93BC2D75EE84913C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6">
    <w:name w:val="E48FC5D921034A88AD5E86906E48E430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6">
    <w:name w:val="EEAB8BBFD30D4B3795A1858A7270412D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6">
    <w:name w:val="5E01E8E68DB84251B8E9F81ED4C9A548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6">
    <w:name w:val="C907CB58A645435BAFD48131F1ED6BB3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">
    <w:name w:val="8FFB1A1FCEE44DB8B8C4DA6BAD4D25181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6">
    <w:name w:val="BC9162378F5F475999176FA7EB61C9066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5">
    <w:name w:val="FC00FDC9096445A28C3E87BC6B95D1665"/>
    <w:rsid w:val="001C07AE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9">
    <w:name w:val="10817DA6826F43AB802B7B7C3020542B9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2">
    <w:name w:val="EBB1FAD903994BD99CD9BAEBD742CF76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2">
    <w:name w:val="DD0B235AE9F541F28DCA14F01E1900241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7">
    <w:name w:val="709E9D84455B44F28086C6D8018A3EEF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7">
    <w:name w:val="E691AD8FBDC545CE9D4B913E6E51CEB1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1">
    <w:name w:val="8EDBFB9AE50E46F7A6E635B5488DEF7E11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7">
    <w:name w:val="233CEF25BA324C3E93BC2D75EE84913C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7">
    <w:name w:val="E48FC5D921034A88AD5E86906E48E430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7">
    <w:name w:val="EEAB8BBFD30D4B3795A1858A7270412D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7">
    <w:name w:val="5E01E8E68DB84251B8E9F81ED4C9A548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7">
    <w:name w:val="C907CB58A645435BAFD48131F1ED6BB3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2">
    <w:name w:val="8FFB1A1FCEE44DB8B8C4DA6BAD4D25182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7">
    <w:name w:val="BC9162378F5F475999176FA7EB61C9067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6">
    <w:name w:val="FC00FDC9096445A28C3E87BC6B95D1666"/>
    <w:rsid w:val="004D14F4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0">
    <w:name w:val="10817DA6826F43AB802B7B7C3020542B10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3">
    <w:name w:val="EBB1FAD903994BD99CD9BAEBD742CF76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3">
    <w:name w:val="DD0B235AE9F541F28DCA14F01E1900241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8">
    <w:name w:val="709E9D84455B44F28086C6D8018A3EEF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8">
    <w:name w:val="E691AD8FBDC545CE9D4B913E6E51CEB1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2">
    <w:name w:val="8EDBFB9AE50E46F7A6E635B5488DEF7E12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8">
    <w:name w:val="233CEF25BA324C3E93BC2D75EE84913C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8">
    <w:name w:val="E48FC5D921034A88AD5E86906E48E430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8">
    <w:name w:val="EEAB8BBFD30D4B3795A1858A7270412D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8">
    <w:name w:val="5E01E8E68DB84251B8E9F81ED4C9A548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8">
    <w:name w:val="C907CB58A645435BAFD48131F1ED6BB3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3">
    <w:name w:val="8FFB1A1FCEE44DB8B8C4DA6BAD4D25183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8">
    <w:name w:val="BC9162378F5F475999176FA7EB61C9068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7">
    <w:name w:val="FC00FDC9096445A28C3E87BC6B95D1667"/>
    <w:rsid w:val="00DE4F88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1">
    <w:name w:val="10817DA6826F43AB802B7B7C3020542B11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4">
    <w:name w:val="EBB1FAD903994BD99CD9BAEBD742CF76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4">
    <w:name w:val="DD0B235AE9F541F28DCA14F01E1900241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9">
    <w:name w:val="709E9D84455B44F28086C6D8018A3EEF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9">
    <w:name w:val="E691AD8FBDC545CE9D4B913E6E51CEB1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3">
    <w:name w:val="8EDBFB9AE50E46F7A6E635B5488DEF7E13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9">
    <w:name w:val="233CEF25BA324C3E93BC2D75EE84913C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9">
    <w:name w:val="E48FC5D921034A88AD5E86906E48E430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9">
    <w:name w:val="EEAB8BBFD30D4B3795A1858A7270412D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9">
    <w:name w:val="5E01E8E68DB84251B8E9F81ED4C9A548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9">
    <w:name w:val="C907CB58A645435BAFD48131F1ED6BB3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4">
    <w:name w:val="8FFB1A1FCEE44DB8B8C4DA6BAD4D25184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9">
    <w:name w:val="BC9162378F5F475999176FA7EB61C9069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8">
    <w:name w:val="FC00FDC9096445A28C3E87BC6B95D1668"/>
    <w:rsid w:val="00641A7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">
    <w:name w:val="5B9BDC292F4047529349D9B4AF9B9A90"/>
    <w:rsid w:val="00641A75"/>
    <w:pPr>
      <w:spacing w:after="200" w:line="276" w:lineRule="auto"/>
    </w:pPr>
  </w:style>
  <w:style w:type="paragraph" w:customStyle="1" w:styleId="10817DA6826F43AB802B7B7C3020542B12">
    <w:name w:val="10817DA6826F43AB802B7B7C3020542B12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5">
    <w:name w:val="EBB1FAD903994BD99CD9BAEBD742CF76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5">
    <w:name w:val="DD0B235AE9F541F28DCA14F01E1900241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0">
    <w:name w:val="709E9D84455B44F28086C6D8018A3EEF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0">
    <w:name w:val="E691AD8FBDC545CE9D4B913E6E51CEB1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4">
    <w:name w:val="8EDBFB9AE50E46F7A6E635B5488DEF7E14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0">
    <w:name w:val="233CEF25BA324C3E93BC2D75EE84913C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0">
    <w:name w:val="E48FC5D921034A88AD5E86906E48E430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B9BDC292F4047529349D9B4AF9B9A901">
    <w:name w:val="5B9BDC292F4047529349D9B4AF9B9A901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0">
    <w:name w:val="EEAB8BBFD30D4B3795A1858A7270412D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0">
    <w:name w:val="5E01E8E68DB84251B8E9F81ED4C9A548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0">
    <w:name w:val="C907CB58A645435BAFD48131F1ED6BB3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5">
    <w:name w:val="8FFB1A1FCEE44DB8B8C4DA6BAD4D25185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0">
    <w:name w:val="BC9162378F5F475999176FA7EB61C90610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9">
    <w:name w:val="FC00FDC9096445A28C3E87BC6B95D1669"/>
    <w:rsid w:val="00DE76E5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">
    <w:name w:val="AF0C391779F24C79BD79DF160AEA5D03"/>
    <w:rsid w:val="00DE76E5"/>
    <w:pPr>
      <w:spacing w:after="200" w:line="276" w:lineRule="auto"/>
    </w:pPr>
  </w:style>
  <w:style w:type="paragraph" w:customStyle="1" w:styleId="9B65014DA90746138035D06D55FF97A0">
    <w:name w:val="9B65014DA90746138035D06D55FF97A0"/>
    <w:rsid w:val="00DE76E5"/>
    <w:pPr>
      <w:spacing w:after="200" w:line="276" w:lineRule="auto"/>
    </w:pPr>
  </w:style>
  <w:style w:type="paragraph" w:customStyle="1" w:styleId="10817DA6826F43AB802B7B7C3020542B13">
    <w:name w:val="10817DA6826F43AB802B7B7C3020542B13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6">
    <w:name w:val="EBB1FAD903994BD99CD9BAEBD742CF76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6">
    <w:name w:val="DD0B235AE9F541F28DCA14F01E1900241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1">
    <w:name w:val="709E9D84455B44F28086C6D8018A3EEF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1">
    <w:name w:val="E691AD8FBDC545CE9D4B913E6E51CEB1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5">
    <w:name w:val="8EDBFB9AE50E46F7A6E635B5488DEF7E15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1">
    <w:name w:val="233CEF25BA324C3E93BC2D75EE84913C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1">
    <w:name w:val="E48FC5D921034A88AD5E86906E48E430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1">
    <w:name w:val="AF0C391779F24C79BD79DF160AEA5D03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1">
    <w:name w:val="9B65014DA90746138035D06D55FF97A0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1">
    <w:name w:val="EEAB8BBFD30D4B3795A1858A7270412D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1">
    <w:name w:val="5E01E8E68DB84251B8E9F81ED4C9A548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1">
    <w:name w:val="C907CB58A645435BAFD48131F1ED6BB3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6">
    <w:name w:val="8FFB1A1FCEE44DB8B8C4DA6BAD4D25186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1">
    <w:name w:val="BC9162378F5F475999176FA7EB61C90611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0">
    <w:name w:val="FC00FDC9096445A28C3E87BC6B95D16610"/>
    <w:rsid w:val="006F7881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4">
    <w:name w:val="10817DA6826F43AB802B7B7C3020542B14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7">
    <w:name w:val="EBB1FAD903994BD99CD9BAEBD742CF76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7">
    <w:name w:val="DD0B235AE9F541F28DCA14F01E1900241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2">
    <w:name w:val="709E9D84455B44F28086C6D8018A3EEF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2">
    <w:name w:val="E691AD8FBDC545CE9D4B913E6E51CEB1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6">
    <w:name w:val="8EDBFB9AE50E46F7A6E635B5488DEF7E16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2">
    <w:name w:val="233CEF25BA324C3E93BC2D75EE84913C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2">
    <w:name w:val="E48FC5D921034A88AD5E86906E48E430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2">
    <w:name w:val="AF0C391779F24C79BD79DF160AEA5D03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2">
    <w:name w:val="9B65014DA90746138035D06D55FF97A0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2">
    <w:name w:val="EEAB8BBFD30D4B3795A1858A7270412D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2">
    <w:name w:val="5E01E8E68DB84251B8E9F81ED4C9A548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2">
    <w:name w:val="C907CB58A645435BAFD48131F1ED6BB3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7">
    <w:name w:val="8FFB1A1FCEE44DB8B8C4DA6BAD4D25187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2">
    <w:name w:val="BC9162378F5F475999176FA7EB61C90612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1">
    <w:name w:val="FC00FDC9096445A28C3E87BC6B95D16611"/>
    <w:rsid w:val="00237B64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">
    <w:name w:val="76AFD36940204342A8202AF1D4C5C926"/>
    <w:rsid w:val="00237B64"/>
  </w:style>
  <w:style w:type="paragraph" w:customStyle="1" w:styleId="10817DA6826F43AB802B7B7C3020542B15">
    <w:name w:val="10817DA6826F43AB802B7B7C3020542B15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8">
    <w:name w:val="EBB1FAD903994BD99CD9BAEBD742CF76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8">
    <w:name w:val="DD0B235AE9F541F28DCA14F01E1900241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3">
    <w:name w:val="709E9D84455B44F28086C6D8018A3EEF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3">
    <w:name w:val="E691AD8FBDC545CE9D4B913E6E51CEB1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7">
    <w:name w:val="8EDBFB9AE50E46F7A6E635B5488DEF7E17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3">
    <w:name w:val="233CEF25BA324C3E93BC2D75EE84913C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3">
    <w:name w:val="E48FC5D921034A88AD5E86906E48E430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3">
    <w:name w:val="AF0C391779F24C79BD79DF160AEA5D03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3">
    <w:name w:val="9B65014DA90746138035D06D55FF97A0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3">
    <w:name w:val="EEAB8BBFD30D4B3795A1858A7270412D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3">
    <w:name w:val="5E01E8E68DB84251B8E9F81ED4C9A548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3">
    <w:name w:val="C907CB58A645435BAFD48131F1ED6BB3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8">
    <w:name w:val="8FFB1A1FCEE44DB8B8C4DA6BAD4D25188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3">
    <w:name w:val="BC9162378F5F475999176FA7EB61C90613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1">
    <w:name w:val="76AFD36940204342A8202AF1D4C5C9261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2">
    <w:name w:val="FC00FDC9096445A28C3E87BC6B95D16612"/>
    <w:rsid w:val="005D4312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6">
    <w:name w:val="10817DA6826F43AB802B7B7C3020542B16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19">
    <w:name w:val="EBB1FAD903994BD99CD9BAEBD742CF76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19">
    <w:name w:val="DD0B235AE9F541F28DCA14F01E1900241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4">
    <w:name w:val="709E9D84455B44F28086C6D8018A3EEF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4">
    <w:name w:val="E691AD8FBDC545CE9D4B913E6E51CEB1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8">
    <w:name w:val="8EDBFB9AE50E46F7A6E635B5488DEF7E18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4">
    <w:name w:val="233CEF25BA324C3E93BC2D75EE84913C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4">
    <w:name w:val="E48FC5D921034A88AD5E86906E48E430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4">
    <w:name w:val="AF0C391779F24C79BD79DF160AEA5D03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4">
    <w:name w:val="9B65014DA90746138035D06D55FF97A0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4">
    <w:name w:val="EEAB8BBFD30D4B3795A1858A7270412D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4">
    <w:name w:val="5E01E8E68DB84251B8E9F81ED4C9A548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4">
    <w:name w:val="C907CB58A645435BAFD48131F1ED6BB3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9">
    <w:name w:val="8FFB1A1FCEE44DB8B8C4DA6BAD4D25189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4">
    <w:name w:val="BC9162378F5F475999176FA7EB61C90614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2">
    <w:name w:val="76AFD36940204342A8202AF1D4C5C9262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3">
    <w:name w:val="FC00FDC9096445A28C3E87BC6B95D16613"/>
    <w:rsid w:val="000C1BD0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7">
    <w:name w:val="10817DA6826F43AB802B7B7C3020542B17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0">
    <w:name w:val="EBB1FAD903994BD99CD9BAEBD742CF76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0">
    <w:name w:val="DD0B235AE9F541F28DCA14F01E1900242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5">
    <w:name w:val="709E9D84455B44F28086C6D8018A3EEF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5">
    <w:name w:val="E691AD8FBDC545CE9D4B913E6E51CEB1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EDBFB9AE50E46F7A6E635B5488DEF7E19">
    <w:name w:val="8EDBFB9AE50E46F7A6E635B5488DEF7E19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5">
    <w:name w:val="233CEF25BA324C3E93BC2D75EE84913C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5">
    <w:name w:val="E48FC5D921034A88AD5E86906E48E430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5">
    <w:name w:val="AF0C391779F24C79BD79DF160AEA5D03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5">
    <w:name w:val="9B65014DA90746138035D06D55FF97A0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5">
    <w:name w:val="EEAB8BBFD30D4B3795A1858A7270412D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5">
    <w:name w:val="5E01E8E68DB84251B8E9F81ED4C9A548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5">
    <w:name w:val="C907CB58A645435BAFD48131F1ED6BB3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0">
    <w:name w:val="8FFB1A1FCEE44DB8B8C4DA6BAD4D251810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5">
    <w:name w:val="BC9162378F5F475999176FA7EB61C90615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3">
    <w:name w:val="76AFD36940204342A8202AF1D4C5C9263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4">
    <w:name w:val="FC00FDC9096445A28C3E87BC6B95D16614"/>
    <w:rsid w:val="00D353F2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">
    <w:name w:val="C8D71581E5904ED489C569F4BDABBAD4"/>
    <w:rsid w:val="00D353F2"/>
    <w:pPr>
      <w:spacing w:after="200" w:line="276" w:lineRule="auto"/>
    </w:pPr>
  </w:style>
  <w:style w:type="paragraph" w:customStyle="1" w:styleId="AF51FFE3E5404E5CA7AB667F4F49B5E9">
    <w:name w:val="AF51FFE3E5404E5CA7AB667F4F49B5E9"/>
    <w:rsid w:val="00D353F2"/>
    <w:pPr>
      <w:spacing w:after="200" w:line="276" w:lineRule="auto"/>
    </w:pPr>
  </w:style>
  <w:style w:type="paragraph" w:customStyle="1" w:styleId="E918C8B298F74F9BA96B17EE90FE4300">
    <w:name w:val="E918C8B298F74F9BA96B17EE90FE4300"/>
    <w:rsid w:val="00D353F2"/>
    <w:pPr>
      <w:spacing w:after="200" w:line="276" w:lineRule="auto"/>
    </w:pPr>
  </w:style>
  <w:style w:type="paragraph" w:customStyle="1" w:styleId="970F3068AE71464BADC9EE0B4C773E8F">
    <w:name w:val="970F3068AE71464BADC9EE0B4C773E8F"/>
    <w:rsid w:val="00D353F2"/>
    <w:pPr>
      <w:spacing w:after="200" w:line="276" w:lineRule="auto"/>
    </w:pPr>
  </w:style>
  <w:style w:type="paragraph" w:customStyle="1" w:styleId="10817DA6826F43AB802B7B7C3020542B18">
    <w:name w:val="10817DA6826F43AB802B7B7C3020542B18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1">
    <w:name w:val="EBB1FAD903994BD99CD9BAEBD742CF76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1">
    <w:name w:val="DD0B235AE9F541F28DCA14F01E1900242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6">
    <w:name w:val="709E9D84455B44F28086C6D8018A3EEF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6">
    <w:name w:val="E691AD8FBDC545CE9D4B913E6E51CEB1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1">
    <w:name w:val="C8D71581E5904ED489C569F4BDABBAD4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1">
    <w:name w:val="970F3068AE71464BADC9EE0B4C773E8F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6">
    <w:name w:val="233CEF25BA324C3E93BC2D75EE84913C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6">
    <w:name w:val="E48FC5D921034A88AD5E86906E48E430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6">
    <w:name w:val="AF0C391779F24C79BD79DF160AEA5D03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6">
    <w:name w:val="9B65014DA90746138035D06D55FF97A0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6">
    <w:name w:val="EEAB8BBFD30D4B3795A1858A7270412D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6">
    <w:name w:val="5E01E8E68DB84251B8E9F81ED4C9A548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6">
    <w:name w:val="C907CB58A645435BAFD48131F1ED6BB3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1">
    <w:name w:val="8FFB1A1FCEE44DB8B8C4DA6BAD4D251811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6">
    <w:name w:val="BC9162378F5F475999176FA7EB61C90616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4">
    <w:name w:val="76AFD36940204342A8202AF1D4C5C9264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5">
    <w:name w:val="FC00FDC9096445A28C3E87BC6B95D1661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10817DA6826F43AB802B7B7C3020542B19">
    <w:name w:val="10817DA6826F43AB802B7B7C3020542B19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BB1FAD903994BD99CD9BAEBD742CF7622">
    <w:name w:val="EBB1FAD903994BD99CD9BAEBD742CF76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DD0B235AE9F541F28DCA14F01E19002422">
    <w:name w:val="DD0B235AE9F541F28DCA14F01E1900242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09E9D84455B44F28086C6D8018A3EEF17">
    <w:name w:val="709E9D84455B44F28086C6D8018A3EEF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691AD8FBDC545CE9D4B913E6E51CEB117">
    <w:name w:val="E691AD8FBDC545CE9D4B913E6E51CEB1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8D71581E5904ED489C569F4BDABBAD42">
    <w:name w:val="C8D71581E5904ED489C569F4BDABBAD4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70F3068AE71464BADC9EE0B4C773E8F2">
    <w:name w:val="970F3068AE71464BADC9EE0B4C773E8F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233CEF25BA324C3E93BC2D75EE84913C17">
    <w:name w:val="233CEF25BA324C3E93BC2D75EE84913C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48FC5D921034A88AD5E86906E48E43017">
    <w:name w:val="E48FC5D921034A88AD5E86906E48E430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AF0C391779F24C79BD79DF160AEA5D037">
    <w:name w:val="AF0C391779F24C79BD79DF160AEA5D03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9B65014DA90746138035D06D55FF97A07">
    <w:name w:val="9B65014DA90746138035D06D55FF97A0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EEAB8BBFD30D4B3795A1858A7270412D17">
    <w:name w:val="EEAB8BBFD30D4B3795A1858A7270412D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5E01E8E68DB84251B8E9F81ED4C9A54817">
    <w:name w:val="5E01E8E68DB84251B8E9F81ED4C9A548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C907CB58A645435BAFD48131F1ED6BB317">
    <w:name w:val="C907CB58A645435BAFD48131F1ED6BB3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8FFB1A1FCEE44DB8B8C4DA6BAD4D251812">
    <w:name w:val="8FFB1A1FCEE44DB8B8C4DA6BAD4D251812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BC9162378F5F475999176FA7EB61C90617">
    <w:name w:val="BC9162378F5F475999176FA7EB61C90617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76AFD36940204342A8202AF1D4C5C9265">
    <w:name w:val="76AFD36940204342A8202AF1D4C5C9265"/>
    <w:rsid w:val="004A4247"/>
    <w:pPr>
      <w:spacing w:after="200" w:line="276" w:lineRule="auto"/>
    </w:pPr>
    <w:rPr>
      <w:rFonts w:eastAsiaTheme="minorHAnsi"/>
      <w:lang w:eastAsia="en-US"/>
    </w:rPr>
  </w:style>
  <w:style w:type="paragraph" w:customStyle="1" w:styleId="FC00FDC9096445A28C3E87BC6B95D16616">
    <w:name w:val="FC00FDC9096445A28C3E87BC6B95D16616"/>
    <w:rsid w:val="004A4247"/>
    <w:pPr>
      <w:spacing w:after="200" w:line="276" w:lineRule="auto"/>
    </w:pPr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Заказ-наряд ФЦ.dotx</Template>
  <TotalTime>365</TotalTime>
  <Pages>2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Некрасов Вячеслав</dc:creator>
  <cp:lastModifiedBy>Хозяин</cp:lastModifiedBy>
  <cp:revision>41</cp:revision>
  <dcterms:created xsi:type="dcterms:W3CDTF">2019-11-27T09:56:00Z</dcterms:created>
  <dcterms:modified xsi:type="dcterms:W3CDTF">2020-02-25T17:33:00Z</dcterms:modified>
</cp:coreProperties>
</file>